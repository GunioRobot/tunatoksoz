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C49FD" w14:textId="1951336F" w:rsidR="00514034" w:rsidRPr="00EC1B84" w:rsidRDefault="006D4993" w:rsidP="00EC1B84">
      <w:pPr>
        <w:pStyle w:val="Heading1"/>
        <w:rPr>
          <w:b/>
          <w:sz w:val="36"/>
          <w:szCs w:val="36"/>
          <w:u w:val="none"/>
          <w:lang w:val="en-US"/>
        </w:rPr>
      </w:pPr>
      <w:r w:rsidRPr="00EC1B84">
        <w:rPr>
          <w:b/>
          <w:sz w:val="36"/>
          <w:szCs w:val="36"/>
          <w:u w:val="none"/>
          <w:lang w:val="en-US"/>
        </w:rPr>
        <w:t>TUNA TOKSÖZ</w:t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8"/>
        <w:gridCol w:w="5040"/>
      </w:tblGrid>
      <w:tr w:rsidR="004F22CD" w14:paraId="1146A7AE" w14:textId="77777777" w:rsidTr="00501303">
        <w:tc>
          <w:tcPr>
            <w:tcW w:w="4878" w:type="dxa"/>
          </w:tcPr>
          <w:p w14:paraId="5B2ED60E" w14:textId="77777777" w:rsidR="004F22CD" w:rsidRPr="000A47A6" w:rsidRDefault="004F22CD" w:rsidP="001563C5">
            <w:pPr>
              <w:rPr>
                <w:sz w:val="20"/>
                <w:szCs w:val="20"/>
                <w:lang w:val="tr-TR"/>
              </w:rPr>
            </w:pPr>
            <w:r>
              <w:rPr>
                <w:sz w:val="20"/>
                <w:szCs w:val="20"/>
                <w:lang w:val="tr-TR"/>
              </w:rPr>
              <w:t>Department of Computer Engineering</w:t>
            </w:r>
          </w:p>
          <w:p w14:paraId="2ED6C1C9" w14:textId="77777777" w:rsidR="004F22CD" w:rsidRPr="000A47A6" w:rsidRDefault="004F22CD" w:rsidP="001563C5">
            <w:pPr>
              <w:rPr>
                <w:sz w:val="20"/>
                <w:szCs w:val="20"/>
                <w:lang w:val="tr-TR"/>
              </w:rPr>
            </w:pPr>
            <w:r>
              <w:rPr>
                <w:sz w:val="20"/>
                <w:szCs w:val="20"/>
                <w:lang w:val="tr-TR"/>
              </w:rPr>
              <w:t>Bogazici University</w:t>
            </w:r>
          </w:p>
          <w:p w14:paraId="7FD508AB" w14:textId="43853038" w:rsidR="004F22CD" w:rsidRDefault="004F22CD" w:rsidP="001563C5">
            <w:pPr>
              <w:rPr>
                <w:sz w:val="20"/>
                <w:szCs w:val="20"/>
                <w:lang w:val="tr-TR"/>
              </w:rPr>
            </w:pPr>
            <w:r w:rsidRPr="002B1D3B">
              <w:rPr>
                <w:b/>
                <w:sz w:val="20"/>
                <w:szCs w:val="20"/>
                <w:lang w:val="tr-TR"/>
              </w:rPr>
              <w:t>Email:</w:t>
            </w:r>
            <w:r w:rsidRPr="000A47A6">
              <w:rPr>
                <w:sz w:val="20"/>
                <w:szCs w:val="20"/>
                <w:lang w:val="tr-TR"/>
              </w:rPr>
              <w:t xml:space="preserve"> </w:t>
            </w:r>
            <w:r>
              <w:rPr>
                <w:sz w:val="20"/>
                <w:szCs w:val="20"/>
                <w:lang w:val="tr-TR"/>
              </w:rPr>
              <w:tab/>
              <w:t>t</w:t>
            </w:r>
            <w:r w:rsidRPr="00DA5D36">
              <w:rPr>
                <w:sz w:val="20"/>
                <w:szCs w:val="20"/>
                <w:lang w:val="tr-TR"/>
              </w:rPr>
              <w:t>una.toksoz@boun.edu.tr</w:t>
            </w:r>
            <w:r>
              <w:rPr>
                <w:sz w:val="20"/>
                <w:szCs w:val="20"/>
                <w:lang w:val="tr-TR"/>
              </w:rPr>
              <w:br/>
            </w:r>
            <w:r w:rsidRPr="00D60CBB">
              <w:rPr>
                <w:b/>
                <w:sz w:val="20"/>
                <w:szCs w:val="20"/>
                <w:lang w:val="tr-TR"/>
              </w:rPr>
              <w:t>Blog:</w:t>
            </w:r>
            <w:r>
              <w:rPr>
                <w:sz w:val="20"/>
                <w:szCs w:val="20"/>
              </w:rPr>
              <w:t xml:space="preserve"> </w:t>
            </w:r>
            <w:r w:rsidR="00501303">
              <w:rPr>
                <w:sz w:val="20"/>
                <w:szCs w:val="20"/>
              </w:rPr>
              <w:t xml:space="preserve">http://tunatoksoz.devlicio.us  </w:t>
            </w:r>
            <w:r>
              <w:rPr>
                <w:sz w:val="20"/>
                <w:szCs w:val="20"/>
              </w:rPr>
              <w:t>http://tunatoksoz.com</w:t>
            </w:r>
          </w:p>
          <w:p w14:paraId="2ABA815B" w14:textId="77777777" w:rsidR="004F22CD" w:rsidRDefault="004F22CD" w:rsidP="001563C5">
            <w:pPr>
              <w:rPr>
                <w:sz w:val="20"/>
                <w:szCs w:val="20"/>
                <w:lang w:val="tr-TR"/>
              </w:rPr>
            </w:pPr>
            <w:r w:rsidRPr="00B70C0C">
              <w:rPr>
                <w:b/>
                <w:sz w:val="20"/>
                <w:szCs w:val="20"/>
                <w:lang w:val="tr-TR"/>
              </w:rPr>
              <w:t>Linked In:</w:t>
            </w:r>
            <w:r>
              <w:rPr>
                <w:sz w:val="20"/>
                <w:szCs w:val="20"/>
                <w:lang w:val="tr-TR"/>
              </w:rPr>
              <w:t xml:space="preserve"> </w:t>
            </w:r>
            <w:r w:rsidRPr="00DA5D36">
              <w:rPr>
                <w:sz w:val="20"/>
                <w:szCs w:val="20"/>
              </w:rPr>
              <w:t>http://www.linkedin.com/in/tunatoksoz</w:t>
            </w:r>
          </w:p>
          <w:p w14:paraId="50015600" w14:textId="77777777" w:rsidR="004F22CD" w:rsidRPr="005E2A8A" w:rsidRDefault="004F22CD" w:rsidP="001563C5">
            <w:pPr>
              <w:rPr>
                <w:sz w:val="20"/>
                <w:szCs w:val="20"/>
                <w:lang w:val="tr-TR"/>
              </w:rPr>
            </w:pPr>
          </w:p>
        </w:tc>
        <w:tc>
          <w:tcPr>
            <w:tcW w:w="5040" w:type="dxa"/>
          </w:tcPr>
          <w:p w14:paraId="5E4D24F3" w14:textId="77777777" w:rsidR="004F22CD" w:rsidRDefault="004F22CD" w:rsidP="001563C5">
            <w:pPr>
              <w:jc w:val="right"/>
              <w:rPr>
                <w:sz w:val="20"/>
                <w:szCs w:val="20"/>
                <w:lang w:val="tr-TR"/>
              </w:rPr>
            </w:pPr>
            <w:r w:rsidRPr="002B1D3B">
              <w:rPr>
                <w:b/>
                <w:sz w:val="20"/>
                <w:szCs w:val="20"/>
                <w:lang w:val="tr-TR"/>
              </w:rPr>
              <w:t>Birth</w:t>
            </w:r>
            <w:r>
              <w:rPr>
                <w:b/>
                <w:sz w:val="20"/>
                <w:szCs w:val="20"/>
                <w:lang w:val="tr-TR"/>
              </w:rPr>
              <w:t xml:space="preserve"> </w:t>
            </w:r>
            <w:r w:rsidRPr="002B1D3B">
              <w:rPr>
                <w:b/>
                <w:sz w:val="20"/>
                <w:szCs w:val="20"/>
                <w:lang w:val="tr-TR"/>
              </w:rPr>
              <w:t>da</w:t>
            </w:r>
            <w:r>
              <w:rPr>
                <w:b/>
                <w:sz w:val="20"/>
                <w:szCs w:val="20"/>
                <w:lang w:val="tr-TR"/>
              </w:rPr>
              <w:t>te</w:t>
            </w:r>
            <w:r w:rsidRPr="002B1D3B">
              <w:rPr>
                <w:b/>
                <w:sz w:val="20"/>
                <w:szCs w:val="20"/>
                <w:lang w:val="tr-TR"/>
              </w:rPr>
              <w:t>:</w:t>
            </w:r>
            <w:r>
              <w:rPr>
                <w:sz w:val="20"/>
                <w:szCs w:val="20"/>
                <w:lang w:val="tr-TR"/>
              </w:rPr>
              <w:t xml:space="preserve"> 28.07.1988</w:t>
            </w:r>
          </w:p>
          <w:p w14:paraId="508F6E25" w14:textId="77777777" w:rsidR="004F22CD" w:rsidRDefault="004F22CD" w:rsidP="001563C5">
            <w:pPr>
              <w:jc w:val="right"/>
              <w:rPr>
                <w:sz w:val="20"/>
                <w:szCs w:val="20"/>
                <w:lang w:val="tr-TR"/>
              </w:rPr>
            </w:pPr>
            <w:r>
              <w:rPr>
                <w:sz w:val="20"/>
                <w:szCs w:val="20"/>
                <w:lang w:val="tr-TR"/>
              </w:rPr>
              <w:t>5.Kısım E-1 3/A D:7 Atakoy</w:t>
            </w:r>
          </w:p>
          <w:p w14:paraId="2981628D" w14:textId="77777777" w:rsidR="004F22CD" w:rsidRPr="000A47A6" w:rsidRDefault="004F22CD" w:rsidP="001563C5">
            <w:pPr>
              <w:tabs>
                <w:tab w:val="left" w:pos="1260"/>
              </w:tabs>
              <w:ind w:firstLine="1080"/>
              <w:jc w:val="right"/>
              <w:rPr>
                <w:sz w:val="20"/>
                <w:szCs w:val="20"/>
                <w:lang w:val="tr-TR"/>
              </w:rPr>
            </w:pPr>
            <w:r>
              <w:rPr>
                <w:sz w:val="20"/>
                <w:szCs w:val="20"/>
                <w:lang w:val="tr-TR"/>
              </w:rPr>
              <w:t>Istanbul/Turkey</w:t>
            </w:r>
          </w:p>
          <w:p w14:paraId="63AE7E48" w14:textId="77777777" w:rsidR="004F22CD" w:rsidRDefault="004F22CD" w:rsidP="001563C5">
            <w:pPr>
              <w:jc w:val="right"/>
              <w:rPr>
                <w:sz w:val="20"/>
                <w:szCs w:val="20"/>
                <w:lang w:val="tr-TR"/>
              </w:rPr>
            </w:pPr>
            <w:r w:rsidRPr="002B1D3B">
              <w:rPr>
                <w:b/>
                <w:sz w:val="20"/>
                <w:szCs w:val="20"/>
                <w:lang w:val="tr-TR"/>
              </w:rPr>
              <w:t>Phone:</w:t>
            </w:r>
            <w:r>
              <w:rPr>
                <w:sz w:val="20"/>
                <w:szCs w:val="20"/>
                <w:lang w:val="tr-TR"/>
              </w:rPr>
              <w:t xml:space="preserve"> +90 212 560 8665</w:t>
            </w:r>
          </w:p>
          <w:p w14:paraId="382F7FCD" w14:textId="77777777" w:rsidR="004F22CD" w:rsidRPr="005C2441" w:rsidRDefault="004F22CD" w:rsidP="001563C5">
            <w:pPr>
              <w:jc w:val="right"/>
              <w:rPr>
                <w:sz w:val="20"/>
                <w:szCs w:val="20"/>
                <w:lang w:val="tr-TR"/>
              </w:rPr>
            </w:pPr>
            <w:r w:rsidRPr="002B1D3B">
              <w:rPr>
                <w:b/>
                <w:sz w:val="20"/>
                <w:szCs w:val="20"/>
                <w:lang w:val="tr-TR"/>
              </w:rPr>
              <w:t>GSM:</w:t>
            </w:r>
            <w:r>
              <w:rPr>
                <w:sz w:val="20"/>
                <w:szCs w:val="20"/>
                <w:lang w:val="tr-TR"/>
              </w:rPr>
              <w:t xml:space="preserve"> +90 555 562 3598</w:t>
            </w:r>
          </w:p>
        </w:tc>
      </w:tr>
    </w:tbl>
    <w:p w14:paraId="0C4BF78E" w14:textId="5E9B6745" w:rsidR="00FC6C98" w:rsidRPr="008831E9" w:rsidRDefault="00300882" w:rsidP="006B6EBC">
      <w:pPr>
        <w:pStyle w:val="Heading3"/>
        <w:pBdr>
          <w:bottom w:val="single" w:sz="6" w:space="1" w:color="auto"/>
        </w:pBdr>
        <w:spacing w:line="360" w:lineRule="auto"/>
        <w:rPr>
          <w:b w:val="0"/>
          <w:bCs w:val="0"/>
          <w:sz w:val="24"/>
        </w:rPr>
      </w:pPr>
      <w:r>
        <w:rPr>
          <w:sz w:val="24"/>
        </w:rPr>
        <w:t>PERSONAL INFORMATION</w:t>
      </w:r>
    </w:p>
    <w:p w14:paraId="5964CAD1" w14:textId="77777777" w:rsidR="003E3043" w:rsidRPr="00725856" w:rsidRDefault="0045670C" w:rsidP="005166A1">
      <w:pPr>
        <w:autoSpaceDE w:val="0"/>
        <w:autoSpaceDN w:val="0"/>
        <w:adjustRightInd w:val="0"/>
        <w:jc w:val="both"/>
        <w:rPr>
          <w:lang w:val="tr-TR"/>
        </w:rPr>
      </w:pPr>
      <w:r w:rsidRPr="00725856">
        <w:rPr>
          <w:lang w:val="tr-TR"/>
        </w:rPr>
        <w:t xml:space="preserve">A software </w:t>
      </w:r>
      <w:r w:rsidR="003D28A6" w:rsidRPr="00725856">
        <w:rPr>
          <w:lang w:val="tr-TR"/>
        </w:rPr>
        <w:t>enthusiast</w:t>
      </w:r>
      <w:r w:rsidRPr="00725856">
        <w:rPr>
          <w:lang w:val="tr-TR"/>
        </w:rPr>
        <w:t xml:space="preserve"> trying to apply and develop new technologies, </w:t>
      </w:r>
      <w:r w:rsidR="008B33C8" w:rsidRPr="00725856">
        <w:rPr>
          <w:lang w:val="tr-TR"/>
        </w:rPr>
        <w:t>and simplify complex problems</w:t>
      </w:r>
      <w:r w:rsidRPr="00725856">
        <w:rPr>
          <w:lang w:val="tr-TR"/>
        </w:rPr>
        <w:t xml:space="preserve">. Moreover, experienced in </w:t>
      </w:r>
      <w:r w:rsidR="002B77A1">
        <w:rPr>
          <w:lang w:val="tr-TR"/>
        </w:rPr>
        <w:t>several database manageme</w:t>
      </w:r>
      <w:r w:rsidR="001605DD">
        <w:rPr>
          <w:lang w:val="tr-TR"/>
        </w:rPr>
        <w:t>n</w:t>
      </w:r>
      <w:r w:rsidR="002B77A1">
        <w:rPr>
          <w:lang w:val="tr-TR"/>
        </w:rPr>
        <w:t>t systems</w:t>
      </w:r>
      <w:r w:rsidRPr="00725856">
        <w:rPr>
          <w:lang w:val="tr-TR"/>
        </w:rPr>
        <w:t xml:space="preserve">. </w:t>
      </w:r>
      <w:r w:rsidR="00A43076" w:rsidRPr="00725856">
        <w:rPr>
          <w:lang w:val="tr-TR"/>
        </w:rPr>
        <w:t>Loves</w:t>
      </w:r>
      <w:r w:rsidRPr="00725856">
        <w:rPr>
          <w:lang w:val="tr-TR"/>
        </w:rPr>
        <w:t xml:space="preserve"> agile </w:t>
      </w:r>
      <w:r w:rsidR="00A43076" w:rsidRPr="00725856">
        <w:rPr>
          <w:lang w:val="tr-TR"/>
        </w:rPr>
        <w:t>software development</w:t>
      </w:r>
      <w:r w:rsidR="002535EF" w:rsidRPr="00725856">
        <w:rPr>
          <w:lang w:val="tr-TR"/>
        </w:rPr>
        <w:t xml:space="preserve"> methodologies</w:t>
      </w:r>
      <w:r w:rsidR="00A43076" w:rsidRPr="00725856">
        <w:rPr>
          <w:lang w:val="tr-TR"/>
        </w:rPr>
        <w:t xml:space="preserve"> and experienced in Test Driven Development. Ha</w:t>
      </w:r>
      <w:r w:rsidR="00BF51D3" w:rsidRPr="00725856">
        <w:rPr>
          <w:lang w:val="tr-TR"/>
        </w:rPr>
        <w:t>s</w:t>
      </w:r>
      <w:r w:rsidR="00A43076" w:rsidRPr="00725856">
        <w:rPr>
          <w:lang w:val="tr-TR"/>
        </w:rPr>
        <w:t xml:space="preserve"> passion in Open Source </w:t>
      </w:r>
      <w:r w:rsidR="00FC6C98" w:rsidRPr="00725856">
        <w:rPr>
          <w:lang w:val="tr-TR"/>
        </w:rPr>
        <w:t>Software</w:t>
      </w:r>
      <w:r w:rsidR="00A43076" w:rsidRPr="00725856">
        <w:rPr>
          <w:lang w:val="tr-TR"/>
        </w:rPr>
        <w:t xml:space="preserve"> and </w:t>
      </w:r>
      <w:r w:rsidR="008B33C8" w:rsidRPr="00725856">
        <w:rPr>
          <w:lang w:val="tr-TR"/>
        </w:rPr>
        <w:t xml:space="preserve">is a </w:t>
      </w:r>
      <w:r w:rsidR="00A43076" w:rsidRPr="00725856">
        <w:rPr>
          <w:lang w:val="tr-TR"/>
        </w:rPr>
        <w:t xml:space="preserve">committer to </w:t>
      </w:r>
      <w:r w:rsidR="002535EF" w:rsidRPr="00725856">
        <w:rPr>
          <w:lang w:val="tr-TR"/>
        </w:rPr>
        <w:t>some well-known project</w:t>
      </w:r>
      <w:r w:rsidR="00A42C09" w:rsidRPr="00725856">
        <w:rPr>
          <w:lang w:val="tr-TR"/>
        </w:rPr>
        <w:t>s such as Castle and NHibernate</w:t>
      </w:r>
      <w:r w:rsidR="002535EF" w:rsidRPr="00725856">
        <w:rPr>
          <w:lang w:val="tr-TR"/>
        </w:rPr>
        <w:t>. Believes in the</w:t>
      </w:r>
      <w:r w:rsidR="00CB1A07">
        <w:rPr>
          <w:lang w:val="tr-TR"/>
        </w:rPr>
        <w:t xml:space="preserve"> importance of information sharing</w:t>
      </w:r>
      <w:r w:rsidR="002535EF" w:rsidRPr="00725856">
        <w:rPr>
          <w:lang w:val="tr-TR"/>
        </w:rPr>
        <w:t xml:space="preserve"> and </w:t>
      </w:r>
      <w:r w:rsidR="00414BE0" w:rsidRPr="00725856">
        <w:rPr>
          <w:lang w:val="tr-TR"/>
        </w:rPr>
        <w:t>actively participates in several mailing groups inc</w:t>
      </w:r>
      <w:r w:rsidR="001D20E9" w:rsidRPr="00725856">
        <w:rPr>
          <w:lang w:val="tr-TR"/>
        </w:rPr>
        <w:t>luding ALT.NET, NH-Users, Castle</w:t>
      </w:r>
      <w:r w:rsidR="00414BE0" w:rsidRPr="00725856">
        <w:rPr>
          <w:lang w:val="tr-TR"/>
        </w:rPr>
        <w:t>.</w:t>
      </w:r>
    </w:p>
    <w:p w14:paraId="0AC5A8A9" w14:textId="77777777" w:rsidR="001D20E9" w:rsidRPr="00F5797E" w:rsidRDefault="001D20E9" w:rsidP="0045670C">
      <w:pPr>
        <w:autoSpaceDE w:val="0"/>
        <w:autoSpaceDN w:val="0"/>
        <w:adjustRightInd w:val="0"/>
        <w:rPr>
          <w:sz w:val="16"/>
          <w:szCs w:val="16"/>
          <w:lang w:val="tr-TR"/>
        </w:rPr>
      </w:pPr>
    </w:p>
    <w:p w14:paraId="5BE3FF6F" w14:textId="77777777" w:rsidR="0038111C" w:rsidRDefault="0038111C" w:rsidP="0038111C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 w:rsidRPr="002B1D3B">
        <w:rPr>
          <w:sz w:val="24"/>
        </w:rPr>
        <w:t>EDUCATIONAL BACKGROUND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088"/>
        <w:gridCol w:w="1683"/>
        <w:gridCol w:w="5988"/>
      </w:tblGrid>
      <w:tr w:rsidR="0038111C" w:rsidRPr="00EC1B84" w14:paraId="4572DDBE" w14:textId="77777777" w:rsidTr="00B70C0C">
        <w:trPr>
          <w:jc w:val="center"/>
        </w:trPr>
        <w:tc>
          <w:tcPr>
            <w:tcW w:w="2088" w:type="dxa"/>
            <w:vAlign w:val="center"/>
          </w:tcPr>
          <w:p w14:paraId="54CB2D53" w14:textId="77777777" w:rsidR="0038111C" w:rsidRPr="00725856" w:rsidRDefault="0038111C" w:rsidP="003D7803">
            <w:pPr>
              <w:spacing w:line="360" w:lineRule="auto"/>
            </w:pPr>
            <w:proofErr w:type="spellStart"/>
            <w:r w:rsidRPr="00725856">
              <w:t>B.Sc</w:t>
            </w:r>
            <w:proofErr w:type="spellEnd"/>
            <w:r w:rsidRPr="00725856">
              <w:t xml:space="preserve"> </w:t>
            </w:r>
          </w:p>
        </w:tc>
        <w:tc>
          <w:tcPr>
            <w:tcW w:w="0" w:type="auto"/>
            <w:vAlign w:val="center"/>
          </w:tcPr>
          <w:p w14:paraId="1196A77D" w14:textId="1C62D587" w:rsidR="0038111C" w:rsidRPr="00725856" w:rsidRDefault="0038111C" w:rsidP="00B02EF8">
            <w:pPr>
              <w:spacing w:line="360" w:lineRule="auto"/>
            </w:pPr>
            <w:r w:rsidRPr="00725856">
              <w:t>2007 - Present</w:t>
            </w:r>
            <w:r w:rsidR="007A073B">
              <w:rPr>
                <w:rStyle w:val="FootnoteReference"/>
              </w:rPr>
              <w:footnoteReference w:id="1"/>
            </w:r>
          </w:p>
        </w:tc>
        <w:tc>
          <w:tcPr>
            <w:tcW w:w="0" w:type="auto"/>
            <w:vAlign w:val="center"/>
          </w:tcPr>
          <w:p w14:paraId="5BA4342F" w14:textId="77777777" w:rsidR="0038111C" w:rsidRPr="00725856" w:rsidRDefault="0038111C" w:rsidP="00B02EF8">
            <w:pPr>
              <w:spacing w:line="360" w:lineRule="auto"/>
            </w:pPr>
            <w:proofErr w:type="spellStart"/>
            <w:r w:rsidRPr="00725856">
              <w:t>Bogazici</w:t>
            </w:r>
            <w:proofErr w:type="spellEnd"/>
            <w:r w:rsidRPr="00725856">
              <w:t xml:space="preserve"> University - Department of Computer Engineering</w:t>
            </w:r>
          </w:p>
        </w:tc>
      </w:tr>
      <w:tr w:rsidR="0038111C" w:rsidRPr="00EC1B84" w14:paraId="36CA5C52" w14:textId="77777777" w:rsidTr="00B70C0C">
        <w:trPr>
          <w:trHeight w:val="299"/>
          <w:jc w:val="center"/>
        </w:trPr>
        <w:tc>
          <w:tcPr>
            <w:tcW w:w="2088" w:type="dxa"/>
            <w:vAlign w:val="center"/>
          </w:tcPr>
          <w:p w14:paraId="62B1A6BA" w14:textId="77777777" w:rsidR="0038111C" w:rsidRPr="00725856" w:rsidRDefault="0038111C" w:rsidP="003D7803">
            <w:pPr>
              <w:spacing w:line="360" w:lineRule="auto"/>
            </w:pPr>
            <w:r w:rsidRPr="00725856">
              <w:t xml:space="preserve">High School </w:t>
            </w:r>
          </w:p>
        </w:tc>
        <w:tc>
          <w:tcPr>
            <w:tcW w:w="0" w:type="auto"/>
            <w:vAlign w:val="center"/>
          </w:tcPr>
          <w:p w14:paraId="54560C34" w14:textId="77777777" w:rsidR="0038111C" w:rsidRPr="00725856" w:rsidRDefault="0038111C" w:rsidP="00CB1A07">
            <w:pPr>
              <w:spacing w:line="360" w:lineRule="auto"/>
            </w:pPr>
            <w:r w:rsidRPr="00725856">
              <w:t>2002 - 2005</w:t>
            </w:r>
          </w:p>
        </w:tc>
        <w:tc>
          <w:tcPr>
            <w:tcW w:w="0" w:type="auto"/>
            <w:vAlign w:val="center"/>
          </w:tcPr>
          <w:p w14:paraId="041F108B" w14:textId="77777777" w:rsidR="0038111C" w:rsidRPr="00725856" w:rsidRDefault="0038111C" w:rsidP="00B02EF8">
            <w:pPr>
              <w:spacing w:line="360" w:lineRule="auto"/>
            </w:pPr>
            <w:proofErr w:type="spellStart"/>
            <w:r w:rsidRPr="00725856">
              <w:t>Kultur</w:t>
            </w:r>
            <w:proofErr w:type="spellEnd"/>
            <w:r w:rsidRPr="00725856">
              <w:t xml:space="preserve"> Science High School</w:t>
            </w:r>
          </w:p>
        </w:tc>
      </w:tr>
    </w:tbl>
    <w:p w14:paraId="0C4475A2" w14:textId="77777777" w:rsidR="003E3043" w:rsidRPr="00B70C0C" w:rsidRDefault="002B1D3B" w:rsidP="00B70C0C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 w:rsidRPr="00EC1B84">
        <w:rPr>
          <w:sz w:val="24"/>
        </w:rPr>
        <w:t>AWARDS &amp; HONORS</w:t>
      </w:r>
    </w:p>
    <w:p w14:paraId="39617209" w14:textId="77777777" w:rsidR="00371856" w:rsidRPr="00725856" w:rsidRDefault="00371856" w:rsidP="00664716">
      <w:pPr>
        <w:pStyle w:val="Heading3"/>
        <w:numPr>
          <w:ilvl w:val="0"/>
          <w:numId w:val="22"/>
        </w:numPr>
        <w:ind w:left="540"/>
        <w:rPr>
          <w:sz w:val="24"/>
        </w:rPr>
      </w:pPr>
      <w:r w:rsidRPr="00664716">
        <w:rPr>
          <w:bCs w:val="0"/>
          <w:sz w:val="24"/>
        </w:rPr>
        <w:t>db4o M</w:t>
      </w:r>
      <w:r w:rsidRPr="00725856">
        <w:rPr>
          <w:sz w:val="24"/>
        </w:rPr>
        <w:t xml:space="preserve">ost Valuable Professional, </w:t>
      </w:r>
      <w:r w:rsidR="00C55481" w:rsidRPr="00725856">
        <w:rPr>
          <w:sz w:val="24"/>
        </w:rPr>
        <w:t xml:space="preserve">2007, 2008, </w:t>
      </w:r>
      <w:r w:rsidRPr="00725856">
        <w:rPr>
          <w:sz w:val="24"/>
        </w:rPr>
        <w:t>2009 by db4objects</w:t>
      </w:r>
    </w:p>
    <w:p w14:paraId="6A60A739" w14:textId="77777777" w:rsidR="00371856" w:rsidRPr="00725856" w:rsidRDefault="000A47A6" w:rsidP="00664716">
      <w:pPr>
        <w:numPr>
          <w:ilvl w:val="0"/>
          <w:numId w:val="4"/>
        </w:numPr>
        <w:ind w:left="540"/>
        <w:rPr>
          <w:bCs/>
          <w:lang w:val="tr-TR"/>
        </w:rPr>
      </w:pPr>
      <w:r w:rsidRPr="00725856">
        <w:rPr>
          <w:b/>
          <w:bCs/>
          <w:lang w:val="tr-TR"/>
        </w:rPr>
        <w:t xml:space="preserve">Ranked in the top 1000 among 1.6 million </w:t>
      </w:r>
      <w:r w:rsidR="00510B0D" w:rsidRPr="00725856">
        <w:rPr>
          <w:b/>
          <w:bCs/>
          <w:lang w:val="tr-TR"/>
        </w:rPr>
        <w:t>examinees</w:t>
      </w:r>
      <w:r w:rsidR="00510B0D" w:rsidRPr="00725856">
        <w:rPr>
          <w:bCs/>
          <w:lang w:val="tr-TR"/>
        </w:rPr>
        <w:t xml:space="preserve"> in nation</w:t>
      </w:r>
      <w:r w:rsidRPr="00725856">
        <w:rPr>
          <w:bCs/>
          <w:lang w:val="tr-TR"/>
        </w:rPr>
        <w:t>wide U</w:t>
      </w:r>
      <w:r w:rsidR="00510B0D" w:rsidRPr="00725856">
        <w:rPr>
          <w:bCs/>
          <w:lang w:val="tr-TR"/>
        </w:rPr>
        <w:t>niversity Entrance Examinations -</w:t>
      </w:r>
      <w:r w:rsidRPr="00725856">
        <w:rPr>
          <w:bCs/>
          <w:lang w:val="tr-TR"/>
        </w:rPr>
        <w:t xml:space="preserve"> Turkey, 2005</w:t>
      </w:r>
    </w:p>
    <w:p w14:paraId="18FC1B63" w14:textId="77777777" w:rsidR="000A47A6" w:rsidRPr="00725856" w:rsidRDefault="000A47A6" w:rsidP="00664716">
      <w:pPr>
        <w:numPr>
          <w:ilvl w:val="0"/>
          <w:numId w:val="4"/>
        </w:numPr>
        <w:ind w:left="540"/>
        <w:rPr>
          <w:bCs/>
          <w:lang w:val="tr-TR"/>
        </w:rPr>
      </w:pPr>
      <w:r w:rsidRPr="00725856">
        <w:rPr>
          <w:b/>
          <w:bCs/>
          <w:lang w:val="tr-TR"/>
        </w:rPr>
        <w:t>Ranked in the top 100 among 900 thousand e</w:t>
      </w:r>
      <w:r w:rsidR="00510B0D" w:rsidRPr="00725856">
        <w:rPr>
          <w:b/>
          <w:bCs/>
          <w:lang w:val="tr-TR"/>
        </w:rPr>
        <w:t>xaminees</w:t>
      </w:r>
      <w:r w:rsidR="00510B0D" w:rsidRPr="00725856">
        <w:rPr>
          <w:bCs/>
          <w:lang w:val="tr-TR"/>
        </w:rPr>
        <w:t xml:space="preserve"> in nation</w:t>
      </w:r>
      <w:r w:rsidRPr="00725856">
        <w:rPr>
          <w:bCs/>
          <w:lang w:val="tr-TR"/>
        </w:rPr>
        <w:t>wide High School</w:t>
      </w:r>
      <w:r w:rsidR="00510B0D" w:rsidRPr="00725856">
        <w:rPr>
          <w:bCs/>
          <w:lang w:val="tr-TR"/>
        </w:rPr>
        <w:t xml:space="preserve"> Entrance Examinations -</w:t>
      </w:r>
      <w:r w:rsidRPr="00725856">
        <w:rPr>
          <w:bCs/>
          <w:lang w:val="tr-TR"/>
        </w:rPr>
        <w:t xml:space="preserve"> Turkey, 2002</w:t>
      </w:r>
    </w:p>
    <w:p w14:paraId="1AB36B1A" w14:textId="77777777" w:rsidR="0038111C" w:rsidRPr="007A073B" w:rsidRDefault="0038111C" w:rsidP="0038111C">
      <w:pPr>
        <w:tabs>
          <w:tab w:val="left" w:pos="709"/>
        </w:tabs>
        <w:rPr>
          <w:bCs/>
          <w:sz w:val="10"/>
          <w:szCs w:val="10"/>
          <w:lang w:val="tr-TR"/>
        </w:rPr>
      </w:pPr>
    </w:p>
    <w:p w14:paraId="70207885" w14:textId="77777777" w:rsidR="002B1D3B" w:rsidRPr="00B70C0C" w:rsidRDefault="002B1D3B" w:rsidP="00B70C0C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 w:rsidRPr="00F356A7">
        <w:rPr>
          <w:sz w:val="24"/>
        </w:rPr>
        <w:t>TECHNICAL SKILLS &amp;</w:t>
      </w:r>
      <w:r>
        <w:rPr>
          <w:sz w:val="24"/>
        </w:rPr>
        <w:t xml:space="preserve"> COMPETENCE</w:t>
      </w:r>
    </w:p>
    <w:p w14:paraId="28BC6960" w14:textId="77777777" w:rsidR="00004581" w:rsidRPr="00725856" w:rsidRDefault="00004581" w:rsidP="00664716">
      <w:pPr>
        <w:numPr>
          <w:ilvl w:val="0"/>
          <w:numId w:val="5"/>
        </w:numPr>
        <w:tabs>
          <w:tab w:val="clear" w:pos="588"/>
        </w:tabs>
        <w:ind w:left="540"/>
        <w:rPr>
          <w:lang w:val="tr-TR"/>
        </w:rPr>
      </w:pPr>
      <w:r w:rsidRPr="00725856">
        <w:rPr>
          <w:b/>
          <w:lang w:val="tr-TR"/>
        </w:rPr>
        <w:t>Certifications</w:t>
      </w:r>
    </w:p>
    <w:p w14:paraId="5F23404B" w14:textId="77777777" w:rsidR="00004581" w:rsidRPr="00725856" w:rsidRDefault="00004581" w:rsidP="00664716">
      <w:pPr>
        <w:numPr>
          <w:ilvl w:val="1"/>
          <w:numId w:val="5"/>
        </w:numPr>
        <w:ind w:left="990"/>
        <w:rPr>
          <w:b/>
          <w:lang w:val="tr-TR"/>
        </w:rPr>
      </w:pPr>
      <w:r w:rsidRPr="00725856">
        <w:rPr>
          <w:b/>
          <w:lang w:val="tr-TR"/>
        </w:rPr>
        <w:t>dVP db4o</w:t>
      </w:r>
      <w:r w:rsidRPr="00725856">
        <w:rPr>
          <w:lang w:val="tr-TR"/>
        </w:rPr>
        <w:t xml:space="preserve"> </w:t>
      </w:r>
      <w:r w:rsidRPr="00725856">
        <w:rPr>
          <w:b/>
          <w:lang w:val="tr-TR"/>
        </w:rPr>
        <w:t>Most Valuable Professional 2007, 2008</w:t>
      </w:r>
      <w:r w:rsidR="006E0DD0" w:rsidRPr="00725856">
        <w:rPr>
          <w:b/>
          <w:lang w:val="tr-TR"/>
        </w:rPr>
        <w:t>,</w:t>
      </w:r>
      <w:r w:rsidR="00315025" w:rsidRPr="00725856">
        <w:rPr>
          <w:b/>
          <w:lang w:val="tr-TR"/>
        </w:rPr>
        <w:t xml:space="preserve"> </w:t>
      </w:r>
      <w:r w:rsidR="006E0DD0" w:rsidRPr="00725856">
        <w:rPr>
          <w:b/>
          <w:lang w:val="tr-TR"/>
        </w:rPr>
        <w:t>2009</w:t>
      </w:r>
    </w:p>
    <w:p w14:paraId="079327E1" w14:textId="43495979" w:rsidR="00FB01A3" w:rsidRPr="007A073B" w:rsidRDefault="00004581" w:rsidP="007A073B">
      <w:pPr>
        <w:numPr>
          <w:ilvl w:val="1"/>
          <w:numId w:val="5"/>
        </w:numPr>
        <w:ind w:left="990"/>
        <w:rPr>
          <w:lang w:val="tr-TR"/>
        </w:rPr>
      </w:pPr>
      <w:r w:rsidRPr="00725856">
        <w:rPr>
          <w:b/>
          <w:lang w:val="tr-TR"/>
        </w:rPr>
        <w:t>MCP Microsoft Certified Professional</w:t>
      </w:r>
    </w:p>
    <w:p w14:paraId="039CE553" w14:textId="77777777" w:rsidR="00AB3437" w:rsidRPr="00725856" w:rsidRDefault="00AB3437" w:rsidP="00664716">
      <w:pPr>
        <w:numPr>
          <w:ilvl w:val="0"/>
          <w:numId w:val="5"/>
        </w:numPr>
        <w:tabs>
          <w:tab w:val="clear" w:pos="588"/>
        </w:tabs>
        <w:ind w:left="540"/>
        <w:rPr>
          <w:b/>
          <w:lang w:val="tr-TR"/>
        </w:rPr>
      </w:pPr>
      <w:r w:rsidRPr="00725856">
        <w:rPr>
          <w:b/>
          <w:lang w:val="tr-TR"/>
        </w:rPr>
        <w:t xml:space="preserve">Technical </w:t>
      </w:r>
      <w:r w:rsidR="00CB1A07">
        <w:rPr>
          <w:b/>
          <w:lang w:val="tr-TR"/>
        </w:rPr>
        <w:t xml:space="preserve">Skills &amp; </w:t>
      </w:r>
      <w:r w:rsidRPr="00725856">
        <w:rPr>
          <w:b/>
          <w:lang w:val="tr-TR"/>
        </w:rPr>
        <w:t>Competencies</w:t>
      </w:r>
    </w:p>
    <w:p w14:paraId="351661BE" w14:textId="77777777" w:rsidR="00371856" w:rsidRPr="00725856" w:rsidRDefault="00112203" w:rsidP="005C5332">
      <w:pPr>
        <w:jc w:val="center"/>
        <w:rPr>
          <w:lang w:val="tr-TR"/>
        </w:rPr>
      </w:pPr>
      <w:r>
        <w:rPr>
          <w:noProof/>
        </w:rPr>
        <w:drawing>
          <wp:inline distT="0" distB="0" distL="0" distR="0" wp14:editId="7141D8A2">
            <wp:extent cx="1717482" cy="1012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412" cy="10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07F87" w14:textId="77777777" w:rsidR="00071F7B" w:rsidRPr="00664716" w:rsidRDefault="005A11D9" w:rsidP="00664716">
      <w:pPr>
        <w:pStyle w:val="ListParagraph"/>
        <w:numPr>
          <w:ilvl w:val="0"/>
          <w:numId w:val="5"/>
        </w:numPr>
        <w:tabs>
          <w:tab w:val="clear" w:pos="588"/>
        </w:tabs>
        <w:ind w:hanging="408"/>
        <w:rPr>
          <w:b/>
          <w:lang w:val="tr-TR"/>
        </w:rPr>
      </w:pPr>
      <w:r w:rsidRPr="00664716">
        <w:rPr>
          <w:b/>
          <w:lang w:val="tr-TR"/>
        </w:rPr>
        <w:t>Languages</w:t>
      </w:r>
    </w:p>
    <w:p w14:paraId="2C193F27" w14:textId="51C129BB" w:rsidR="003D7803" w:rsidRDefault="003E3043" w:rsidP="00664716">
      <w:pPr>
        <w:pStyle w:val="ListParagraph"/>
        <w:numPr>
          <w:ilvl w:val="1"/>
          <w:numId w:val="5"/>
        </w:numPr>
        <w:ind w:left="990"/>
      </w:pPr>
      <w:r w:rsidRPr="00725856">
        <w:t>Englis</w:t>
      </w:r>
      <w:r w:rsidR="009053AF" w:rsidRPr="00725856">
        <w:t>h</w:t>
      </w:r>
      <w:r w:rsidRPr="00725856">
        <w:t xml:space="preserve"> - TOEFL </w:t>
      </w:r>
      <w:r w:rsidR="00BF30E5">
        <w:t>IBT</w:t>
      </w:r>
      <w:r w:rsidRPr="00725856">
        <w:t xml:space="preserve"> </w:t>
      </w:r>
      <w:r w:rsidR="00BF30E5">
        <w:t>2009</w:t>
      </w:r>
      <w:r w:rsidRPr="00725856">
        <w:t xml:space="preserve"> (</w:t>
      </w:r>
      <w:r w:rsidR="00BF30E5">
        <w:t>109/120</w:t>
      </w:r>
      <w:r w:rsidRPr="00725856">
        <w:t>)</w:t>
      </w:r>
    </w:p>
    <w:p w14:paraId="7591A2A0" w14:textId="77777777" w:rsidR="007A073B" w:rsidRPr="007A073B" w:rsidRDefault="007A073B" w:rsidP="007A073B">
      <w:pPr>
        <w:rPr>
          <w:sz w:val="10"/>
          <w:szCs w:val="10"/>
        </w:rPr>
      </w:pPr>
    </w:p>
    <w:p w14:paraId="5F987E3A" w14:textId="65868B0F" w:rsidR="00F63AEC" w:rsidRDefault="00BA7469" w:rsidP="009A3186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WORKING EXPERIENCE</w:t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58"/>
        <w:gridCol w:w="4680"/>
      </w:tblGrid>
      <w:tr w:rsidR="00AE7B56" w:rsidRPr="000C0B78" w14:paraId="66987712" w14:textId="77777777" w:rsidTr="0031502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14:paraId="782F66B6" w14:textId="77777777" w:rsidR="00AE7B56" w:rsidRPr="00725856" w:rsidRDefault="00AE7B56" w:rsidP="004F22CD">
            <w:pPr>
              <w:pStyle w:val="ListParagraph"/>
              <w:numPr>
                <w:ilvl w:val="0"/>
                <w:numId w:val="14"/>
              </w:numPr>
              <w:ind w:left="630" w:hanging="450"/>
              <w:rPr>
                <w:b/>
                <w:lang w:val="tr-TR"/>
              </w:rPr>
            </w:pPr>
            <w:r>
              <w:rPr>
                <w:b/>
                <w:lang w:val="tr-TR"/>
              </w:rPr>
              <w:t>Internship at MIT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D8446AF" w14:textId="00DE6E7C" w:rsidR="00AE7B56" w:rsidRPr="00725856" w:rsidRDefault="000C57CC" w:rsidP="000C57CC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February 2009 – February 2009</w:t>
            </w:r>
            <w:r>
              <w:rPr>
                <w:b/>
                <w:lang w:val="tr-TR"/>
              </w:rPr>
              <w:br/>
            </w:r>
            <w:r w:rsidR="00AE7B56">
              <w:rPr>
                <w:b/>
                <w:lang w:val="tr-TR"/>
              </w:rPr>
              <w:t xml:space="preserve">September 2009 – October </w:t>
            </w:r>
            <w:r w:rsidR="000A24D3">
              <w:rPr>
                <w:b/>
                <w:lang w:val="tr-TR"/>
              </w:rPr>
              <w:t>2009</w:t>
            </w:r>
          </w:p>
        </w:tc>
      </w:tr>
      <w:tr w:rsidR="00AE7B56" w:rsidRPr="000C0B78" w14:paraId="293E5631" w14:textId="77777777" w:rsidTr="00C56513"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1CE308" w14:textId="32D8718A" w:rsidR="003328CF" w:rsidRPr="00AE7B56" w:rsidRDefault="00AE7B56" w:rsidP="00FB01A3">
            <w:pPr>
              <w:ind w:left="630"/>
              <w:rPr>
                <w:lang w:val="tr-TR"/>
              </w:rPr>
            </w:pPr>
            <w:r w:rsidRPr="00AE7B56">
              <w:rPr>
                <w:lang w:val="tr-TR"/>
              </w:rPr>
              <w:t xml:space="preserve">Responsibilities: </w:t>
            </w:r>
            <w:r>
              <w:rPr>
                <w:lang w:val="tr-TR"/>
              </w:rPr>
              <w:t xml:space="preserve">Development of a simulator as a testing platform for path finding algorithms in an environment with uncertainity. </w:t>
            </w:r>
            <w:r w:rsidR="00F073C0">
              <w:rPr>
                <w:lang w:val="tr-TR"/>
              </w:rPr>
              <w:t>Development</w:t>
            </w:r>
            <w:r>
              <w:rPr>
                <w:lang w:val="tr-TR"/>
              </w:rPr>
              <w:t xml:space="preserve"> of a 3D visualizer to be used for algorithm testing.</w:t>
            </w:r>
          </w:p>
        </w:tc>
      </w:tr>
      <w:tr w:rsidR="009A3186" w:rsidRPr="000C0B78" w14:paraId="33F40359" w14:textId="77777777" w:rsidTr="0031502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14:paraId="577D56B1" w14:textId="77777777" w:rsidR="009A3186" w:rsidRPr="00725856" w:rsidRDefault="009D26C1" w:rsidP="004F22CD">
            <w:pPr>
              <w:pStyle w:val="ListParagraph"/>
              <w:numPr>
                <w:ilvl w:val="0"/>
                <w:numId w:val="14"/>
              </w:numPr>
              <w:ind w:left="630" w:hanging="450"/>
              <w:rPr>
                <w:b/>
                <w:lang w:val="tr-TR"/>
              </w:rPr>
            </w:pPr>
            <w:r w:rsidRPr="00725856">
              <w:rPr>
                <w:b/>
                <w:lang w:val="tr-TR"/>
              </w:rPr>
              <w:t>Internship at IBM Turkey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7E739A51" w14:textId="77777777" w:rsidR="009A3186" w:rsidRPr="00725856" w:rsidRDefault="009A3186" w:rsidP="00B02EF8">
            <w:pPr>
              <w:rPr>
                <w:b/>
                <w:lang w:val="tr-TR"/>
              </w:rPr>
            </w:pPr>
            <w:r w:rsidRPr="00725856">
              <w:rPr>
                <w:b/>
                <w:lang w:val="tr-TR"/>
              </w:rPr>
              <w:t>August 2008 –September 2008</w:t>
            </w:r>
          </w:p>
        </w:tc>
      </w:tr>
      <w:tr w:rsidR="009A3186" w:rsidRPr="000C0B78" w14:paraId="017657D6" w14:textId="77777777" w:rsidTr="00B02EF8"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3132CB" w14:textId="77777777" w:rsidR="009A3186" w:rsidRPr="00725856" w:rsidRDefault="009D26C1" w:rsidP="00664716">
            <w:pPr>
              <w:pStyle w:val="ListParagraph"/>
              <w:ind w:left="630"/>
              <w:rPr>
                <w:lang w:val="tr-TR"/>
              </w:rPr>
            </w:pPr>
            <w:r w:rsidRPr="00725856">
              <w:rPr>
                <w:lang w:val="tr-TR"/>
              </w:rPr>
              <w:t>Responsibilities: Developing internal web applications, and data mining software for a private TV Channel</w:t>
            </w:r>
            <w:r w:rsidR="006B6EBC">
              <w:rPr>
                <w:lang w:val="tr-TR"/>
              </w:rPr>
              <w:br/>
            </w:r>
          </w:p>
        </w:tc>
      </w:tr>
      <w:tr w:rsidR="00315025" w:rsidRPr="000C0B78" w14:paraId="4FCD54C1" w14:textId="77777777" w:rsidTr="0031502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14:paraId="34146829" w14:textId="77777777" w:rsidR="00315025" w:rsidRPr="00725856" w:rsidRDefault="009D26C1" w:rsidP="004F22CD">
            <w:pPr>
              <w:pStyle w:val="ListParagraph"/>
              <w:numPr>
                <w:ilvl w:val="0"/>
                <w:numId w:val="14"/>
              </w:numPr>
              <w:ind w:left="630" w:hanging="450"/>
              <w:rPr>
                <w:b/>
                <w:lang w:val="tr-TR"/>
              </w:rPr>
            </w:pPr>
            <w:r w:rsidRPr="00725856">
              <w:rPr>
                <w:b/>
                <w:lang w:val="tr-TR"/>
              </w:rPr>
              <w:lastRenderedPageBreak/>
              <w:t xml:space="preserve">Internship at </w:t>
            </w:r>
            <w:r w:rsidR="00315025" w:rsidRPr="00725856">
              <w:rPr>
                <w:b/>
                <w:lang w:val="tr-TR"/>
              </w:rPr>
              <w:t>Purdue University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DECC850" w14:textId="77777777" w:rsidR="00315025" w:rsidRPr="00725856" w:rsidRDefault="00315025" w:rsidP="00C7134F">
            <w:pPr>
              <w:rPr>
                <w:b/>
                <w:lang w:val="tr-TR"/>
              </w:rPr>
            </w:pPr>
            <w:r w:rsidRPr="00725856">
              <w:rPr>
                <w:b/>
                <w:lang w:val="tr-TR"/>
              </w:rPr>
              <w:t>June 2007- August 2007</w:t>
            </w:r>
          </w:p>
        </w:tc>
      </w:tr>
      <w:tr w:rsidR="00315025" w14:paraId="187F0FC9" w14:textId="77777777" w:rsidTr="00F63AEC">
        <w:trPr>
          <w:trHeight w:val="733"/>
        </w:trPr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394E57" w14:textId="3E529BF1" w:rsidR="008B33C8" w:rsidRPr="00E61B3F" w:rsidRDefault="009D26C1" w:rsidP="00664716">
            <w:pPr>
              <w:pStyle w:val="ListParagraph"/>
              <w:ind w:left="630"/>
              <w:jc w:val="both"/>
              <w:rPr>
                <w:lang w:val="tr-TR"/>
              </w:rPr>
            </w:pPr>
            <w:r w:rsidRPr="00725856">
              <w:rPr>
                <w:lang w:val="tr-TR"/>
              </w:rPr>
              <w:t>Responsibilities: Developing a GUI for a scientific</w:t>
            </w:r>
            <w:r w:rsidR="00315025" w:rsidRPr="00725856">
              <w:rPr>
                <w:lang w:val="tr-TR"/>
              </w:rPr>
              <w:t xml:space="preserve"> </w:t>
            </w:r>
            <w:r w:rsidR="0037792B">
              <w:rPr>
                <w:lang w:val="tr-TR"/>
              </w:rPr>
              <w:t>s</w:t>
            </w:r>
            <w:r w:rsidR="00315025" w:rsidRPr="00725856">
              <w:rPr>
                <w:lang w:val="tr-TR"/>
              </w:rPr>
              <w:t>imulat</w:t>
            </w:r>
            <w:r w:rsidR="00071F7B" w:rsidRPr="00725856">
              <w:rPr>
                <w:lang w:val="tr-TR"/>
              </w:rPr>
              <w:t>o</w:t>
            </w:r>
            <w:r w:rsidR="00315025" w:rsidRPr="00725856">
              <w:rPr>
                <w:lang w:val="tr-TR"/>
              </w:rPr>
              <w:t>r project</w:t>
            </w:r>
            <w:r w:rsidR="0037792B">
              <w:rPr>
                <w:lang w:val="tr-TR"/>
              </w:rPr>
              <w:t xml:space="preserve"> and parallelization of the same simulator</w:t>
            </w:r>
            <w:r w:rsidR="00315025" w:rsidRPr="00725856">
              <w:rPr>
                <w:lang w:val="tr-TR"/>
              </w:rPr>
              <w:t xml:space="preserve"> under the guidance of Professor Klimeck. </w:t>
            </w:r>
          </w:p>
        </w:tc>
      </w:tr>
    </w:tbl>
    <w:p w14:paraId="5D8D63FD" w14:textId="77777777" w:rsidR="005C0D6E" w:rsidRDefault="0038111C" w:rsidP="00996EDC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PROJECTS</w:t>
      </w:r>
    </w:p>
    <w:p w14:paraId="1441D62D" w14:textId="77777777" w:rsidR="00ED6AA9" w:rsidRDefault="00ED6AA9" w:rsidP="00664716">
      <w:pPr>
        <w:pStyle w:val="ListParagraph"/>
        <w:numPr>
          <w:ilvl w:val="0"/>
          <w:numId w:val="16"/>
        </w:numPr>
        <w:ind w:left="630" w:hanging="450"/>
        <w:rPr>
          <w:b/>
          <w:lang w:val="tr-TR"/>
        </w:rPr>
      </w:pPr>
      <w:r w:rsidRPr="00ED6AA9">
        <w:rPr>
          <w:b/>
          <w:lang w:val="tr-TR"/>
        </w:rPr>
        <w:t>Open Source Projects</w:t>
      </w:r>
    </w:p>
    <w:p w14:paraId="3CC23A17" w14:textId="77777777" w:rsidR="00F11B03" w:rsidRPr="00725856" w:rsidRDefault="00725856" w:rsidP="00664716">
      <w:pPr>
        <w:pStyle w:val="ListParagraph"/>
        <w:numPr>
          <w:ilvl w:val="0"/>
          <w:numId w:val="26"/>
        </w:numPr>
        <w:ind w:hanging="450"/>
        <w:rPr>
          <w:b/>
          <w:lang w:val="tr-TR"/>
        </w:rPr>
      </w:pPr>
      <w:r w:rsidRPr="00725856">
        <w:rPr>
          <w:b/>
          <w:lang w:val="tr-TR"/>
        </w:rPr>
        <w:t>Nhibernate - Committer</w:t>
      </w:r>
    </w:p>
    <w:p w14:paraId="023B519C" w14:textId="77777777" w:rsidR="004D121C" w:rsidRPr="00725856" w:rsidRDefault="004D121C" w:rsidP="00664716">
      <w:pPr>
        <w:pStyle w:val="ListParagraph"/>
        <w:numPr>
          <w:ilvl w:val="0"/>
          <w:numId w:val="26"/>
        </w:numPr>
        <w:ind w:hanging="450"/>
        <w:rPr>
          <w:b/>
          <w:lang w:val="tr-TR"/>
        </w:rPr>
      </w:pPr>
      <w:r w:rsidRPr="00725856">
        <w:rPr>
          <w:b/>
          <w:lang w:val="tr-TR"/>
        </w:rPr>
        <w:t>Castle</w:t>
      </w:r>
      <w:r w:rsidR="00725856" w:rsidRPr="00725856">
        <w:rPr>
          <w:b/>
          <w:lang w:val="tr-TR"/>
        </w:rPr>
        <w:t xml:space="preserve"> </w:t>
      </w:r>
      <w:r w:rsidR="00573C8F">
        <w:rPr>
          <w:b/>
          <w:lang w:val="tr-TR"/>
        </w:rPr>
        <w:t>–</w:t>
      </w:r>
      <w:r w:rsidR="00725856" w:rsidRPr="00725856">
        <w:rPr>
          <w:b/>
          <w:lang w:val="tr-TR"/>
        </w:rPr>
        <w:t xml:space="preserve"> </w:t>
      </w:r>
      <w:r w:rsidRPr="00725856">
        <w:rPr>
          <w:b/>
          <w:lang w:val="tr-TR"/>
        </w:rPr>
        <w:t>Commiter</w:t>
      </w:r>
      <w:r w:rsidR="00573C8F">
        <w:rPr>
          <w:b/>
          <w:lang w:val="tr-TR"/>
        </w:rPr>
        <w:t xml:space="preserve"> – Nhibernate Facility Lead</w:t>
      </w:r>
    </w:p>
    <w:p w14:paraId="7832D6EC" w14:textId="2114D4BD" w:rsidR="00FB01A3" w:rsidRPr="00FB01A3" w:rsidRDefault="002D4815" w:rsidP="00FB01A3">
      <w:pPr>
        <w:pStyle w:val="ListParagraph"/>
        <w:numPr>
          <w:ilvl w:val="0"/>
          <w:numId w:val="26"/>
        </w:numPr>
        <w:ind w:hanging="450"/>
        <w:rPr>
          <w:b/>
          <w:lang w:val="tr-TR"/>
        </w:rPr>
      </w:pPr>
      <w:bookmarkStart w:id="0" w:name="_GoBack"/>
      <w:r w:rsidRPr="00725856">
        <w:rPr>
          <w:b/>
          <w:lang w:val="tr-TR"/>
        </w:rPr>
        <w:t>Blog</w:t>
      </w:r>
      <w:r w:rsidR="001D20E9" w:rsidRPr="00725856">
        <w:rPr>
          <w:b/>
          <w:lang w:val="tr-TR"/>
        </w:rPr>
        <w:t>Sharp</w:t>
      </w:r>
      <w:r w:rsidR="00725856" w:rsidRPr="00725856">
        <w:rPr>
          <w:b/>
          <w:lang w:val="tr-TR"/>
        </w:rPr>
        <w:t xml:space="preserve"> - Co-Founder</w:t>
      </w:r>
    </w:p>
    <w:bookmarkEnd w:id="0"/>
    <w:p w14:paraId="140E9785" w14:textId="77777777" w:rsidR="00CF3F7B" w:rsidRPr="00CF3F7B" w:rsidRDefault="00ED6AA9" w:rsidP="00664716">
      <w:pPr>
        <w:pStyle w:val="ListParagraph"/>
        <w:numPr>
          <w:ilvl w:val="0"/>
          <w:numId w:val="16"/>
        </w:numPr>
        <w:ind w:left="630" w:hanging="450"/>
        <w:rPr>
          <w:b/>
          <w:lang w:val="tr-TR"/>
        </w:rPr>
      </w:pPr>
      <w:r w:rsidRPr="00725856">
        <w:rPr>
          <w:b/>
          <w:lang w:val="tr-TR"/>
        </w:rPr>
        <w:t>Private Projects</w:t>
      </w:r>
    </w:p>
    <w:p w14:paraId="0ED775D4" w14:textId="5915D562" w:rsidR="00CF3F7B" w:rsidRDefault="00CF3F7B" w:rsidP="00664716">
      <w:pPr>
        <w:pStyle w:val="ListParagraph"/>
        <w:numPr>
          <w:ilvl w:val="0"/>
          <w:numId w:val="24"/>
        </w:numPr>
        <w:ind w:hanging="450"/>
        <w:rPr>
          <w:b/>
          <w:lang w:val="tr-TR"/>
        </w:rPr>
      </w:pPr>
      <w:r>
        <w:rPr>
          <w:b/>
          <w:lang w:val="tr-TR"/>
        </w:rPr>
        <w:t>LiveLab 3D - Simulator</w:t>
      </w:r>
      <w:r w:rsidRPr="00725856">
        <w:rPr>
          <w:b/>
          <w:lang w:val="tr-TR"/>
        </w:rPr>
        <w:t xml:space="preserve"> (200</w:t>
      </w:r>
      <w:r>
        <w:rPr>
          <w:b/>
          <w:lang w:val="tr-TR"/>
        </w:rPr>
        <w:t>9</w:t>
      </w:r>
      <w:r w:rsidR="000B640A">
        <w:rPr>
          <w:b/>
          <w:lang w:val="tr-TR"/>
        </w:rPr>
        <w:t xml:space="preserve"> - 2010</w:t>
      </w:r>
      <w:r w:rsidRPr="00725856">
        <w:rPr>
          <w:b/>
          <w:lang w:val="tr-TR"/>
        </w:rPr>
        <w:t>)</w:t>
      </w:r>
    </w:p>
    <w:p w14:paraId="1707EF6F" w14:textId="0423D70D" w:rsidR="00CF3F7B" w:rsidRPr="00B955D0" w:rsidRDefault="00CF3F7B" w:rsidP="00664716">
      <w:pPr>
        <w:pStyle w:val="ListParagraph"/>
        <w:ind w:left="1080"/>
        <w:rPr>
          <w:b/>
          <w:sz w:val="16"/>
          <w:szCs w:val="16"/>
          <w:lang w:val="tr-TR"/>
        </w:rPr>
      </w:pPr>
      <w:r>
        <w:rPr>
          <w:b/>
          <w:lang w:val="tr-TR"/>
        </w:rPr>
        <w:t>@</w:t>
      </w:r>
      <w:r w:rsidR="00CC1064">
        <w:rPr>
          <w:b/>
          <w:lang w:val="tr-TR"/>
        </w:rPr>
        <w:t>M</w:t>
      </w:r>
      <w:r w:rsidR="00495002">
        <w:rPr>
          <w:b/>
          <w:lang w:val="tr-TR"/>
        </w:rPr>
        <w:t xml:space="preserve">assachusetts Institute of Technology - </w:t>
      </w:r>
      <w:r w:rsidR="00FB01A3">
        <w:rPr>
          <w:b/>
          <w:lang w:val="tr-TR"/>
        </w:rPr>
        <w:t xml:space="preserve"> </w:t>
      </w:r>
      <w:r w:rsidRPr="00495002">
        <w:rPr>
          <w:b/>
          <w:lang w:val="tr-TR"/>
        </w:rPr>
        <w:t>Software Developer – Intern</w:t>
      </w:r>
      <w:r w:rsidR="00495002">
        <w:rPr>
          <w:b/>
          <w:lang w:val="tr-TR"/>
        </w:rPr>
        <w:br/>
      </w:r>
    </w:p>
    <w:p w14:paraId="267920B6" w14:textId="77777777" w:rsidR="00CF3F7B" w:rsidRDefault="00CF3F7B" w:rsidP="00664716">
      <w:pPr>
        <w:pStyle w:val="ListParagraph"/>
        <w:ind w:left="1080"/>
        <w:rPr>
          <w:lang w:val="tr-TR"/>
        </w:rPr>
      </w:pPr>
      <w:r w:rsidRPr="00725856">
        <w:rPr>
          <w:b/>
          <w:lang w:val="tr-TR"/>
        </w:rPr>
        <w:t>Implemented:</w:t>
      </w:r>
      <w:r w:rsidRPr="00725856">
        <w:rPr>
          <w:lang w:val="tr-TR"/>
        </w:rPr>
        <w:t xml:space="preserve"> A windows</w:t>
      </w:r>
      <w:r>
        <w:rPr>
          <w:lang w:val="tr-TR"/>
        </w:rPr>
        <w:t xml:space="preserve"> based visualization environment for both ground and air vehicles. Also implemented simulator modelling behaviors of vehicles specified in a competition requirements.</w:t>
      </w:r>
    </w:p>
    <w:p w14:paraId="0FE8A01D" w14:textId="77777777" w:rsidR="00CF3F7B" w:rsidRPr="00CF3F7B" w:rsidRDefault="00CF3F7B" w:rsidP="00CF3F7B">
      <w:pPr>
        <w:jc w:val="both"/>
        <w:rPr>
          <w:b/>
          <w:sz w:val="10"/>
          <w:szCs w:val="10"/>
          <w:lang w:val="tr-TR"/>
        </w:rPr>
      </w:pPr>
    </w:p>
    <w:p w14:paraId="0CFDCB15" w14:textId="77777777" w:rsidR="00FB01A3" w:rsidRDefault="00150D72" w:rsidP="00501303">
      <w:pPr>
        <w:pStyle w:val="ListParagraph"/>
        <w:numPr>
          <w:ilvl w:val="0"/>
          <w:numId w:val="24"/>
        </w:numPr>
        <w:ind w:hanging="450"/>
        <w:rPr>
          <w:b/>
          <w:lang w:val="tr-TR"/>
        </w:rPr>
      </w:pPr>
      <w:r w:rsidRPr="00FB01A3">
        <w:rPr>
          <w:b/>
          <w:lang w:val="tr-TR"/>
        </w:rPr>
        <w:t>LigTv</w:t>
      </w:r>
      <w:r w:rsidR="00ED6AA9" w:rsidRPr="00FB01A3">
        <w:rPr>
          <w:b/>
          <w:lang w:val="tr-TR"/>
        </w:rPr>
        <w:t xml:space="preserve"> (2008)</w:t>
      </w:r>
      <w:r w:rsidR="00B70C0C" w:rsidRPr="00FB01A3">
        <w:rPr>
          <w:b/>
          <w:lang w:val="tr-TR"/>
        </w:rPr>
        <w:t xml:space="preserve"> – Data Mining Application</w:t>
      </w:r>
      <w:r w:rsidR="00FB01A3">
        <w:rPr>
          <w:b/>
          <w:lang w:val="tr-TR"/>
        </w:rPr>
        <w:t xml:space="preserve"> </w:t>
      </w:r>
    </w:p>
    <w:p w14:paraId="34EE3D36" w14:textId="27585E3B" w:rsidR="00573C8F" w:rsidRPr="00B955D0" w:rsidRDefault="00E10014" w:rsidP="00501303">
      <w:pPr>
        <w:pStyle w:val="ListParagraph"/>
        <w:ind w:left="1080"/>
        <w:rPr>
          <w:b/>
          <w:i/>
          <w:sz w:val="16"/>
          <w:szCs w:val="16"/>
          <w:lang w:val="tr-TR"/>
        </w:rPr>
      </w:pPr>
      <w:r w:rsidRPr="00FB01A3">
        <w:rPr>
          <w:b/>
          <w:lang w:val="tr-TR"/>
        </w:rPr>
        <w:t>@IBM</w:t>
      </w:r>
      <w:r w:rsidR="00FB01A3">
        <w:rPr>
          <w:b/>
          <w:lang w:val="tr-TR"/>
        </w:rPr>
        <w:t xml:space="preserve"> </w:t>
      </w:r>
      <w:r w:rsidR="00495002">
        <w:rPr>
          <w:b/>
          <w:lang w:val="tr-TR"/>
        </w:rPr>
        <w:t xml:space="preserve">- </w:t>
      </w:r>
      <w:r w:rsidR="00573C8F" w:rsidRPr="00495002">
        <w:rPr>
          <w:b/>
          <w:lang w:val="tr-TR"/>
        </w:rPr>
        <w:t>Software Developer – Intern</w:t>
      </w:r>
      <w:r w:rsidR="00495002">
        <w:rPr>
          <w:b/>
          <w:lang w:val="tr-TR"/>
        </w:rPr>
        <w:br/>
      </w:r>
    </w:p>
    <w:p w14:paraId="32AF0CE5" w14:textId="77777777" w:rsidR="00C55481" w:rsidRPr="00725856" w:rsidRDefault="00147C14" w:rsidP="00501303">
      <w:pPr>
        <w:pStyle w:val="ListParagraph"/>
        <w:ind w:left="1080"/>
        <w:jc w:val="both"/>
        <w:rPr>
          <w:lang w:val="tr-TR"/>
        </w:rPr>
      </w:pPr>
      <w:r w:rsidRPr="00725856">
        <w:rPr>
          <w:b/>
          <w:lang w:val="tr-TR"/>
        </w:rPr>
        <w:t>Implemented:</w:t>
      </w:r>
      <w:r w:rsidRPr="00725856">
        <w:rPr>
          <w:lang w:val="tr-TR"/>
        </w:rPr>
        <w:t xml:space="preserve"> A windows application in Java, various optimizations have been done to reduce database traffic.  </w:t>
      </w:r>
    </w:p>
    <w:p w14:paraId="008E8397" w14:textId="77777777" w:rsidR="00B70C0C" w:rsidRPr="00573C8F" w:rsidRDefault="00B70C0C" w:rsidP="00573C8F">
      <w:pPr>
        <w:jc w:val="both"/>
        <w:rPr>
          <w:sz w:val="10"/>
          <w:szCs w:val="10"/>
          <w:lang w:val="tr-TR"/>
        </w:rPr>
      </w:pPr>
    </w:p>
    <w:p w14:paraId="765AD586" w14:textId="77777777" w:rsidR="00E10014" w:rsidRPr="00E10014" w:rsidRDefault="00ED6AA9" w:rsidP="00501303">
      <w:pPr>
        <w:pStyle w:val="ListParagraph"/>
        <w:numPr>
          <w:ilvl w:val="0"/>
          <w:numId w:val="24"/>
        </w:numPr>
        <w:ind w:hanging="450"/>
        <w:rPr>
          <w:lang w:val="tr-TR"/>
        </w:rPr>
      </w:pPr>
      <w:r w:rsidRPr="00725856">
        <w:rPr>
          <w:b/>
          <w:lang w:val="tr-TR"/>
        </w:rPr>
        <w:t>Resonant Tunneling Diodes Simulator (2007)</w:t>
      </w:r>
      <w:r w:rsidR="00B70C0C" w:rsidRPr="00725856">
        <w:rPr>
          <w:b/>
          <w:lang w:val="tr-TR"/>
        </w:rPr>
        <w:t xml:space="preserve"> – A scientific simulator</w:t>
      </w:r>
      <w:r w:rsidR="00E10014">
        <w:rPr>
          <w:b/>
          <w:lang w:val="tr-TR"/>
        </w:rPr>
        <w:t xml:space="preserve"> </w:t>
      </w:r>
    </w:p>
    <w:p w14:paraId="4655C0E5" w14:textId="4CD1CAA8" w:rsidR="002B1D3B" w:rsidRPr="00B955D0" w:rsidRDefault="00E10014" w:rsidP="00501303">
      <w:pPr>
        <w:pStyle w:val="ListParagraph"/>
        <w:ind w:left="1080"/>
        <w:rPr>
          <w:b/>
          <w:i/>
          <w:sz w:val="16"/>
          <w:szCs w:val="16"/>
          <w:lang w:val="tr-TR"/>
        </w:rPr>
      </w:pPr>
      <w:r>
        <w:rPr>
          <w:b/>
          <w:lang w:val="tr-TR"/>
        </w:rPr>
        <w:t>@Purdue University</w:t>
      </w:r>
      <w:r w:rsidR="00FB01A3">
        <w:rPr>
          <w:b/>
          <w:lang w:val="tr-TR"/>
        </w:rPr>
        <w:t xml:space="preserve"> </w:t>
      </w:r>
      <w:r w:rsidR="00AB3437" w:rsidRPr="00495002">
        <w:rPr>
          <w:b/>
          <w:lang w:val="tr-TR"/>
        </w:rPr>
        <w:t>Software Developer</w:t>
      </w:r>
      <w:r w:rsidR="00135C22" w:rsidRPr="00495002">
        <w:rPr>
          <w:b/>
          <w:lang w:val="tr-TR"/>
        </w:rPr>
        <w:t xml:space="preserve"> – Research Assistant</w:t>
      </w:r>
      <w:r w:rsidR="00495002">
        <w:rPr>
          <w:b/>
          <w:lang w:val="tr-TR"/>
        </w:rPr>
        <w:br/>
      </w:r>
    </w:p>
    <w:p w14:paraId="62D5DD77" w14:textId="77777777" w:rsidR="00ED6AA9" w:rsidRPr="00725856" w:rsidRDefault="00147C14" w:rsidP="00501303">
      <w:pPr>
        <w:pStyle w:val="ListParagraph"/>
        <w:ind w:left="1080"/>
        <w:jc w:val="both"/>
        <w:rPr>
          <w:lang w:val="tr-TR"/>
        </w:rPr>
      </w:pPr>
      <w:r w:rsidRPr="00725856">
        <w:rPr>
          <w:lang w:val="tr-TR"/>
        </w:rPr>
        <w:t>A scientific simulator on Resonnant Tunneling Diodes.</w:t>
      </w:r>
    </w:p>
    <w:p w14:paraId="419E1AFC" w14:textId="77777777" w:rsidR="00147C14" w:rsidRPr="00725856" w:rsidRDefault="00147C14" w:rsidP="00501303">
      <w:pPr>
        <w:pStyle w:val="ListParagraph"/>
        <w:ind w:left="1080"/>
        <w:jc w:val="both"/>
        <w:rPr>
          <w:b/>
          <w:lang w:val="tr-TR"/>
        </w:rPr>
      </w:pPr>
      <w:r w:rsidRPr="00725856">
        <w:rPr>
          <w:b/>
          <w:lang w:val="tr-TR"/>
        </w:rPr>
        <w:t xml:space="preserve">Implemented: </w:t>
      </w:r>
      <w:r w:rsidRPr="00725856">
        <w:rPr>
          <w:lang w:val="tr-TR"/>
        </w:rPr>
        <w:t>A GUI for the simulator, and some work on parallelization of matlab code.</w:t>
      </w:r>
    </w:p>
    <w:p w14:paraId="697E1FF1" w14:textId="77777777" w:rsidR="001D20E9" w:rsidRPr="00CF3F7B" w:rsidRDefault="001D20E9" w:rsidP="00E105D4">
      <w:pPr>
        <w:rPr>
          <w:sz w:val="10"/>
          <w:szCs w:val="10"/>
          <w:lang w:val="tr-TR"/>
        </w:rPr>
      </w:pPr>
    </w:p>
    <w:p w14:paraId="269C5E0F" w14:textId="77777777" w:rsidR="001D20E9" w:rsidRPr="00F6125B" w:rsidRDefault="001D20E9" w:rsidP="00F6125B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SOCIAL SKILLS &amp; COMPETENCES</w:t>
      </w:r>
    </w:p>
    <w:p w14:paraId="57D12271" w14:textId="77777777" w:rsidR="008762FE" w:rsidRPr="00725856" w:rsidRDefault="008762FE" w:rsidP="00501303">
      <w:pPr>
        <w:pStyle w:val="ListParagraph"/>
        <w:numPr>
          <w:ilvl w:val="0"/>
          <w:numId w:val="11"/>
        </w:numPr>
        <w:ind w:left="630" w:hanging="450"/>
        <w:rPr>
          <w:b/>
          <w:lang w:val="tr-TR"/>
        </w:rPr>
      </w:pPr>
      <w:r w:rsidRPr="00725856">
        <w:rPr>
          <w:b/>
          <w:lang w:val="tr-TR"/>
        </w:rPr>
        <w:t>Memberships</w:t>
      </w:r>
    </w:p>
    <w:p w14:paraId="0D231D59" w14:textId="77777777" w:rsidR="00ED6AA9" w:rsidRPr="00725856" w:rsidRDefault="00293E37" w:rsidP="00501303">
      <w:pPr>
        <w:pStyle w:val="ListParagraph"/>
        <w:numPr>
          <w:ilvl w:val="0"/>
          <w:numId w:val="12"/>
        </w:numPr>
        <w:ind w:hanging="450"/>
        <w:rPr>
          <w:b/>
          <w:lang w:val="tr-TR"/>
        </w:rPr>
      </w:pPr>
      <w:r>
        <w:rPr>
          <w:b/>
          <w:lang w:val="tr-TR"/>
        </w:rPr>
        <w:t>ALT.NET</w:t>
      </w:r>
      <w:r w:rsidR="00590788" w:rsidRPr="00725856">
        <w:rPr>
          <w:b/>
          <w:lang w:val="tr-TR"/>
        </w:rPr>
        <w:t xml:space="preserve"> Developer Community</w:t>
      </w:r>
    </w:p>
    <w:p w14:paraId="1729A013" w14:textId="77777777" w:rsidR="002B1D3B" w:rsidRPr="00725856" w:rsidRDefault="008762FE" w:rsidP="00501303">
      <w:pPr>
        <w:pStyle w:val="ListParagraph"/>
        <w:numPr>
          <w:ilvl w:val="0"/>
          <w:numId w:val="12"/>
        </w:numPr>
        <w:ind w:hanging="450"/>
        <w:rPr>
          <w:b/>
          <w:lang w:val="tr-TR"/>
        </w:rPr>
      </w:pPr>
      <w:r w:rsidRPr="00725856">
        <w:rPr>
          <w:b/>
          <w:lang w:val="tr-TR"/>
        </w:rPr>
        <w:t>IAESTE Student Community</w:t>
      </w:r>
    </w:p>
    <w:p w14:paraId="32EEA9FB" w14:textId="77777777" w:rsidR="008762FE" w:rsidRPr="00725856" w:rsidRDefault="008762FE" w:rsidP="00501303">
      <w:pPr>
        <w:pStyle w:val="ListParagraph"/>
        <w:numPr>
          <w:ilvl w:val="0"/>
          <w:numId w:val="12"/>
        </w:numPr>
        <w:ind w:hanging="450"/>
        <w:rPr>
          <w:b/>
          <w:lang w:val="tr-TR"/>
        </w:rPr>
      </w:pPr>
      <w:r w:rsidRPr="00725856">
        <w:rPr>
          <w:b/>
          <w:lang w:val="tr-TR"/>
        </w:rPr>
        <w:t>TOG Student Community</w:t>
      </w:r>
    </w:p>
    <w:p w14:paraId="08FBDB0D" w14:textId="77777777" w:rsidR="0078677D" w:rsidRPr="00CF3F7B" w:rsidRDefault="0078677D" w:rsidP="00147C14">
      <w:pPr>
        <w:rPr>
          <w:i/>
          <w:sz w:val="10"/>
          <w:szCs w:val="10"/>
          <w:lang w:val="tr-TR"/>
        </w:rPr>
      </w:pPr>
    </w:p>
    <w:p w14:paraId="410F4588" w14:textId="77777777" w:rsidR="005C5332" w:rsidRPr="00F6125B" w:rsidRDefault="005C5332" w:rsidP="005C5332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PERSONAL INTERESTS</w:t>
      </w:r>
    </w:p>
    <w:p w14:paraId="01EB5B03" w14:textId="77777777" w:rsidR="00BB117D" w:rsidRDefault="00BB117D" w:rsidP="00501303">
      <w:pPr>
        <w:pStyle w:val="ListParagraph"/>
        <w:numPr>
          <w:ilvl w:val="0"/>
          <w:numId w:val="25"/>
        </w:numPr>
        <w:ind w:left="630" w:hanging="450"/>
        <w:jc w:val="both"/>
        <w:rPr>
          <w:lang w:val="tr-TR"/>
        </w:rPr>
      </w:pPr>
      <w:r w:rsidRPr="00725856">
        <w:rPr>
          <w:lang w:val="tr-TR"/>
        </w:rPr>
        <w:t xml:space="preserve">Likes to contribute open source projects such as Nhibernate, and Castle as a committer. </w:t>
      </w:r>
    </w:p>
    <w:p w14:paraId="3D0F2515" w14:textId="77777777" w:rsidR="00BB117D" w:rsidRDefault="00BB117D" w:rsidP="00501303">
      <w:pPr>
        <w:pStyle w:val="ListParagraph"/>
        <w:numPr>
          <w:ilvl w:val="0"/>
          <w:numId w:val="25"/>
        </w:numPr>
        <w:ind w:left="630" w:hanging="450"/>
        <w:jc w:val="both"/>
        <w:rPr>
          <w:lang w:val="tr-TR"/>
        </w:rPr>
      </w:pPr>
      <w:r w:rsidRPr="00725856">
        <w:rPr>
          <w:lang w:val="tr-TR"/>
        </w:rPr>
        <w:t>Plays basketball for more than 1</w:t>
      </w:r>
      <w:r w:rsidR="00F4564F" w:rsidRPr="00725856">
        <w:rPr>
          <w:lang w:val="tr-TR"/>
        </w:rPr>
        <w:t>4</w:t>
      </w:r>
      <w:r w:rsidRPr="00725856">
        <w:rPr>
          <w:lang w:val="tr-TR"/>
        </w:rPr>
        <w:t xml:space="preserve"> years, and was a player </w:t>
      </w:r>
      <w:r w:rsidR="00D75A64">
        <w:rPr>
          <w:lang w:val="tr-TR"/>
        </w:rPr>
        <w:t>in</w:t>
      </w:r>
      <w:r w:rsidRPr="00725856">
        <w:rPr>
          <w:lang w:val="tr-TR"/>
        </w:rPr>
        <w:t xml:space="preserve"> an ameteur basketball team.</w:t>
      </w:r>
    </w:p>
    <w:p w14:paraId="090E69CE" w14:textId="77777777" w:rsidR="000A4E11" w:rsidRPr="001A3E8C" w:rsidRDefault="000A4E11" w:rsidP="00501303">
      <w:pPr>
        <w:pStyle w:val="ListParagraph"/>
        <w:numPr>
          <w:ilvl w:val="0"/>
          <w:numId w:val="25"/>
        </w:numPr>
        <w:ind w:left="630" w:hanging="450"/>
        <w:jc w:val="both"/>
        <w:rPr>
          <w:lang w:val="tr-TR"/>
        </w:rPr>
      </w:pPr>
      <w:r>
        <w:rPr>
          <w:lang w:val="tr-TR"/>
        </w:rPr>
        <w:t xml:space="preserve">Likes to watch the TV series </w:t>
      </w:r>
      <w:r w:rsidR="00E14DD7">
        <w:rPr>
          <w:lang w:val="tr-TR"/>
        </w:rPr>
        <w:t xml:space="preserve">such Lost, Fringe, The Big Bang Theory </w:t>
      </w:r>
    </w:p>
    <w:p w14:paraId="08FDBFC8" w14:textId="77777777" w:rsidR="004D121C" w:rsidRPr="00CF3F7B" w:rsidRDefault="004D121C" w:rsidP="00E61B3F">
      <w:pPr>
        <w:jc w:val="both"/>
        <w:rPr>
          <w:sz w:val="10"/>
          <w:szCs w:val="10"/>
          <w:lang w:val="tr-TR"/>
        </w:rPr>
      </w:pPr>
    </w:p>
    <w:p w14:paraId="09B31B20" w14:textId="77777777" w:rsidR="005C0D6E" w:rsidRPr="00E61B3F" w:rsidRDefault="005C0D6E" w:rsidP="00E61B3F">
      <w:pPr>
        <w:pStyle w:val="Heading3"/>
        <w:pBdr>
          <w:bottom w:val="single" w:sz="6" w:space="1" w:color="auto"/>
        </w:pBdr>
        <w:spacing w:line="360" w:lineRule="auto"/>
        <w:rPr>
          <w:sz w:val="24"/>
        </w:rPr>
      </w:pPr>
      <w:r>
        <w:rPr>
          <w:sz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71F7B" w14:paraId="168A7E7F" w14:textId="77777777" w:rsidTr="003A70BA">
        <w:trPr>
          <w:trHeight w:val="2029"/>
        </w:trPr>
        <w:tc>
          <w:tcPr>
            <w:tcW w:w="4927" w:type="dxa"/>
          </w:tcPr>
          <w:p w14:paraId="37244855" w14:textId="77777777" w:rsidR="00071F7B" w:rsidRPr="00FB01A3" w:rsidRDefault="00071F7B" w:rsidP="00371856">
            <w:pPr>
              <w:rPr>
                <w:b/>
                <w:sz w:val="23"/>
                <w:szCs w:val="23"/>
                <w:lang w:val="tr-TR"/>
              </w:rPr>
            </w:pPr>
            <w:r w:rsidRPr="00FB01A3">
              <w:rPr>
                <w:b/>
                <w:sz w:val="23"/>
                <w:szCs w:val="23"/>
                <w:lang w:val="tr-TR"/>
              </w:rPr>
              <w:t>INDUSTRY</w:t>
            </w:r>
          </w:p>
          <w:p w14:paraId="0B3737B6" w14:textId="77777777" w:rsidR="008B33C8" w:rsidRPr="00FB01A3" w:rsidRDefault="008B33C8" w:rsidP="00371856">
            <w:pPr>
              <w:rPr>
                <w:b/>
                <w:sz w:val="23"/>
                <w:szCs w:val="23"/>
                <w:lang w:val="tr-TR"/>
              </w:rPr>
            </w:pPr>
            <w:r w:rsidRPr="00FB01A3">
              <w:rPr>
                <w:b/>
                <w:sz w:val="23"/>
                <w:szCs w:val="23"/>
                <w:lang w:val="tr-TR"/>
              </w:rPr>
              <w:t>Oren Eini(Ayende Rahien – MVP)</w:t>
            </w:r>
          </w:p>
          <w:p w14:paraId="6060F27E" w14:textId="77777777" w:rsidR="008B33C8" w:rsidRPr="00FB01A3" w:rsidRDefault="008B33C8" w:rsidP="00371856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Computer Software Consultant</w:t>
            </w:r>
          </w:p>
          <w:p w14:paraId="0243C084" w14:textId="77777777" w:rsidR="008B33C8" w:rsidRPr="00FB01A3" w:rsidRDefault="008B33C8" w:rsidP="00371856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ayende@ayende.com</w:t>
            </w:r>
          </w:p>
          <w:p w14:paraId="7C3D3B47" w14:textId="77777777" w:rsidR="008B33C8" w:rsidRPr="00FB01A3" w:rsidRDefault="008B33C8" w:rsidP="00371856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http://www.ayende.com</w:t>
            </w:r>
          </w:p>
          <w:p w14:paraId="7E095BF4" w14:textId="77777777" w:rsidR="00071F7B" w:rsidRPr="00B955D0" w:rsidRDefault="00071F7B" w:rsidP="00371856">
            <w:pPr>
              <w:rPr>
                <w:sz w:val="16"/>
                <w:szCs w:val="16"/>
              </w:rPr>
            </w:pPr>
          </w:p>
          <w:p w14:paraId="4819A6F6" w14:textId="6FFA4CD2" w:rsidR="00FB01A3" w:rsidRPr="00FB01A3" w:rsidRDefault="00BC0A0C" w:rsidP="00FB01A3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 xml:space="preserve">Tim </w:t>
            </w:r>
            <w:proofErr w:type="spellStart"/>
            <w:r>
              <w:rPr>
                <w:b/>
                <w:sz w:val="23"/>
                <w:szCs w:val="23"/>
              </w:rPr>
              <w:t>Barcz</w:t>
            </w:r>
            <w:proofErr w:type="spellEnd"/>
            <w:r w:rsidR="00FB01A3" w:rsidRPr="00FB01A3">
              <w:rPr>
                <w:b/>
                <w:sz w:val="23"/>
                <w:szCs w:val="23"/>
              </w:rPr>
              <w:t xml:space="preserve"> (MVP)</w:t>
            </w:r>
          </w:p>
          <w:p w14:paraId="2B2C6BF1" w14:textId="77777777" w:rsidR="00B955D0" w:rsidRPr="00B955D0" w:rsidRDefault="00B955D0" w:rsidP="00FB01A3">
            <w:pPr>
              <w:rPr>
                <w:sz w:val="23"/>
                <w:szCs w:val="23"/>
              </w:rPr>
            </w:pPr>
            <w:r w:rsidRPr="00B955D0">
              <w:rPr>
                <w:sz w:val="23"/>
                <w:szCs w:val="23"/>
              </w:rPr>
              <w:t>Senior E-Commerce Manager</w:t>
            </w:r>
          </w:p>
          <w:p w14:paraId="5417FCE5" w14:textId="7C56DB6A" w:rsidR="00FB01A3" w:rsidRPr="00FB01A3" w:rsidRDefault="00FB01A3" w:rsidP="00FB01A3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JP Cycles/USA</w:t>
            </w:r>
            <w:r w:rsidRPr="00FB01A3">
              <w:rPr>
                <w:sz w:val="23"/>
                <w:szCs w:val="23"/>
              </w:rPr>
              <w:br/>
            </w:r>
            <w:r w:rsidR="00B955D0" w:rsidRPr="00B955D0">
              <w:rPr>
                <w:sz w:val="23"/>
                <w:szCs w:val="23"/>
              </w:rPr>
              <w:t>tbarcz@jpcycles.com</w:t>
            </w:r>
          </w:p>
        </w:tc>
        <w:tc>
          <w:tcPr>
            <w:tcW w:w="4927" w:type="dxa"/>
          </w:tcPr>
          <w:p w14:paraId="374DAF63" w14:textId="77777777" w:rsidR="00071F7B" w:rsidRPr="00FB01A3" w:rsidRDefault="00071F7B" w:rsidP="00371856">
            <w:pPr>
              <w:rPr>
                <w:b/>
                <w:sz w:val="23"/>
                <w:szCs w:val="23"/>
                <w:lang w:val="tr-TR"/>
              </w:rPr>
            </w:pPr>
            <w:r w:rsidRPr="00FB01A3">
              <w:rPr>
                <w:b/>
                <w:sz w:val="23"/>
                <w:szCs w:val="23"/>
                <w:lang w:val="tr-TR"/>
              </w:rPr>
              <w:t>ACADEMY</w:t>
            </w:r>
          </w:p>
          <w:p w14:paraId="6B553746" w14:textId="77777777" w:rsidR="00B955D0" w:rsidRDefault="00AE7B56" w:rsidP="00371856">
            <w:pPr>
              <w:rPr>
                <w:b/>
                <w:sz w:val="23"/>
                <w:szCs w:val="23"/>
                <w:lang w:val="tr-TR"/>
              </w:rPr>
            </w:pPr>
            <w:r w:rsidRPr="00FB01A3">
              <w:rPr>
                <w:b/>
                <w:sz w:val="23"/>
                <w:szCs w:val="23"/>
                <w:lang w:val="tr-TR"/>
              </w:rPr>
              <w:t>Prof. Jon How</w:t>
            </w:r>
            <w:r w:rsidR="00CF3F7B" w:rsidRPr="00FB01A3">
              <w:rPr>
                <w:b/>
                <w:sz w:val="23"/>
                <w:szCs w:val="23"/>
                <w:lang w:val="tr-TR"/>
              </w:rPr>
              <w:t xml:space="preserve"> </w:t>
            </w:r>
          </w:p>
          <w:p w14:paraId="68E3F94E" w14:textId="77777777" w:rsidR="00AE7B56" w:rsidRPr="00FB01A3" w:rsidRDefault="00AE7B56" w:rsidP="00371856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Department of Aeronautics and Astronautics</w:t>
            </w:r>
          </w:p>
          <w:p w14:paraId="0CE01A14" w14:textId="77777777" w:rsidR="00AE7B56" w:rsidRPr="00FB01A3" w:rsidRDefault="00AE7B56" w:rsidP="00371856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MIT / USA</w:t>
            </w:r>
          </w:p>
          <w:p w14:paraId="0C552498" w14:textId="77777777" w:rsidR="00CA149E" w:rsidRDefault="00CA149E" w:rsidP="00CA149E">
            <w:pPr>
              <w:pStyle w:val="Heading3"/>
              <w:ind w:right="272"/>
              <w:rPr>
                <w:b w:val="0"/>
                <w:bCs w:val="0"/>
                <w:sz w:val="23"/>
                <w:szCs w:val="23"/>
                <w:lang w:val="en-US"/>
              </w:rPr>
            </w:pPr>
            <w:r w:rsidRPr="00FB01A3">
              <w:rPr>
                <w:b w:val="0"/>
                <w:bCs w:val="0"/>
                <w:sz w:val="23"/>
                <w:szCs w:val="23"/>
                <w:lang w:val="en-US"/>
              </w:rPr>
              <w:t>+1 (617) 253-7397</w:t>
            </w:r>
          </w:p>
          <w:p w14:paraId="7F22086F" w14:textId="34EB6AFA" w:rsidR="00B955D0" w:rsidRPr="00B955D0" w:rsidRDefault="00B955D0" w:rsidP="00B955D0">
            <w:pPr>
              <w:rPr>
                <w:sz w:val="23"/>
                <w:szCs w:val="23"/>
                <w:lang w:val="tr-TR"/>
              </w:rPr>
            </w:pPr>
            <w:r w:rsidRPr="00FB01A3">
              <w:rPr>
                <w:sz w:val="23"/>
                <w:szCs w:val="23"/>
                <w:lang w:val="tr-TR"/>
              </w:rPr>
              <w:t>jhow@mit.edu</w:t>
            </w:r>
          </w:p>
          <w:p w14:paraId="39699EF4" w14:textId="77777777" w:rsidR="00071F7B" w:rsidRPr="00B955D0" w:rsidRDefault="00071F7B" w:rsidP="00371856">
            <w:pPr>
              <w:rPr>
                <w:b/>
                <w:sz w:val="16"/>
                <w:szCs w:val="16"/>
                <w:lang w:val="tr-TR"/>
              </w:rPr>
            </w:pPr>
          </w:p>
          <w:p w14:paraId="067C5854" w14:textId="77777777" w:rsidR="00B955D0" w:rsidRDefault="00071F7B" w:rsidP="00071F7B">
            <w:pPr>
              <w:rPr>
                <w:b/>
                <w:sz w:val="23"/>
                <w:szCs w:val="23"/>
              </w:rPr>
            </w:pPr>
            <w:r w:rsidRPr="00FB01A3">
              <w:rPr>
                <w:b/>
                <w:sz w:val="23"/>
                <w:szCs w:val="23"/>
              </w:rPr>
              <w:t xml:space="preserve">Prof. Gerhard </w:t>
            </w:r>
            <w:proofErr w:type="spellStart"/>
            <w:r w:rsidRPr="00FB01A3">
              <w:rPr>
                <w:b/>
                <w:sz w:val="23"/>
                <w:szCs w:val="23"/>
              </w:rPr>
              <w:t>Klimeck</w:t>
            </w:r>
            <w:proofErr w:type="spellEnd"/>
            <w:r w:rsidR="00CF3F7B" w:rsidRPr="00FB01A3">
              <w:rPr>
                <w:b/>
                <w:sz w:val="23"/>
                <w:szCs w:val="23"/>
              </w:rPr>
              <w:t xml:space="preserve"> </w:t>
            </w:r>
          </w:p>
          <w:p w14:paraId="428CC2E8" w14:textId="77777777" w:rsidR="00071F7B" w:rsidRPr="00FB01A3" w:rsidRDefault="00071F7B" w:rsidP="00071F7B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Electrical and Computer Engineering</w:t>
            </w:r>
          </w:p>
          <w:p w14:paraId="2D1E1114" w14:textId="77777777" w:rsidR="00071F7B" w:rsidRPr="00FB01A3" w:rsidRDefault="00071F7B" w:rsidP="00071F7B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Purdue University / USA</w:t>
            </w:r>
          </w:p>
          <w:p w14:paraId="63C73B33" w14:textId="77777777" w:rsidR="00071F7B" w:rsidRDefault="00071F7B" w:rsidP="00371856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+1 (765) 494-9212</w:t>
            </w:r>
          </w:p>
          <w:p w14:paraId="7581FB16" w14:textId="74F30F12" w:rsidR="00B955D0" w:rsidRPr="00FB01A3" w:rsidRDefault="00B955D0" w:rsidP="00371856">
            <w:pPr>
              <w:rPr>
                <w:sz w:val="23"/>
                <w:szCs w:val="23"/>
              </w:rPr>
            </w:pPr>
            <w:r w:rsidRPr="00FB01A3">
              <w:rPr>
                <w:sz w:val="23"/>
                <w:szCs w:val="23"/>
              </w:rPr>
              <w:t>gekco@purdue.edu</w:t>
            </w:r>
          </w:p>
        </w:tc>
      </w:tr>
    </w:tbl>
    <w:p w14:paraId="5A237938" w14:textId="77777777" w:rsidR="005F4990" w:rsidRDefault="005F4990" w:rsidP="00AB7258">
      <w:pPr>
        <w:rPr>
          <w:sz w:val="22"/>
          <w:szCs w:val="22"/>
        </w:rPr>
      </w:pPr>
    </w:p>
    <w:sectPr w:rsidR="005F4990" w:rsidSect="00F5797E">
      <w:footerReference w:type="even" r:id="rId10"/>
      <w:footerReference w:type="default" r:id="rId11"/>
      <w:pgSz w:w="11906" w:h="16838"/>
      <w:pgMar w:top="1080" w:right="1080" w:bottom="108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746F9" w14:textId="77777777" w:rsidR="004547F4" w:rsidRDefault="004547F4">
      <w:r>
        <w:separator/>
      </w:r>
    </w:p>
  </w:endnote>
  <w:endnote w:type="continuationSeparator" w:id="0">
    <w:p w14:paraId="43E9FC57" w14:textId="77777777" w:rsidR="004547F4" w:rsidRDefault="00454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FC8A8C" w14:textId="77777777" w:rsidR="00B02EF8" w:rsidRDefault="00FC250F" w:rsidP="00041D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02EF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5BD281" w14:textId="77777777" w:rsidR="00B02EF8" w:rsidRDefault="00B02EF8" w:rsidP="006B078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DE9D4E" w14:textId="77777777" w:rsidR="00B02EF8" w:rsidRDefault="00B02EF8" w:rsidP="006B07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04802" w14:textId="77777777" w:rsidR="004547F4" w:rsidRDefault="004547F4">
      <w:r>
        <w:separator/>
      </w:r>
    </w:p>
  </w:footnote>
  <w:footnote w:type="continuationSeparator" w:id="0">
    <w:p w14:paraId="5C7F1D52" w14:textId="77777777" w:rsidR="004547F4" w:rsidRDefault="004547F4">
      <w:r>
        <w:continuationSeparator/>
      </w:r>
    </w:p>
  </w:footnote>
  <w:footnote w:id="1">
    <w:p w14:paraId="16A6506C" w14:textId="64E0F47A" w:rsidR="007A073B" w:rsidRDefault="007A073B">
      <w:pPr>
        <w:pStyle w:val="FootnoteText"/>
      </w:pPr>
      <w:r>
        <w:rPr>
          <w:rStyle w:val="FootnoteReference"/>
        </w:rPr>
        <w:footnoteRef/>
      </w:r>
      <w:r>
        <w:t xml:space="preserve"> Expected graduation: June 2010</w:t>
      </w:r>
      <w:r w:rsidR="00943ECA">
        <w:t>, Current GPA: 4.00/4.00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C2A"/>
    <w:multiLevelType w:val="hybridMultilevel"/>
    <w:tmpl w:val="3574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F1BEA"/>
    <w:multiLevelType w:val="hybridMultilevel"/>
    <w:tmpl w:val="25EE6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876ED"/>
    <w:multiLevelType w:val="hybridMultilevel"/>
    <w:tmpl w:val="18D632B4"/>
    <w:lvl w:ilvl="0" w:tplc="8116A1A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D25EF6"/>
    <w:multiLevelType w:val="hybridMultilevel"/>
    <w:tmpl w:val="C8946E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D864DD8"/>
    <w:multiLevelType w:val="hybridMultilevel"/>
    <w:tmpl w:val="3574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B22F8"/>
    <w:multiLevelType w:val="hybridMultilevel"/>
    <w:tmpl w:val="C894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1B0F0C"/>
    <w:multiLevelType w:val="hybridMultilevel"/>
    <w:tmpl w:val="2F844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8275E0"/>
    <w:multiLevelType w:val="hybridMultilevel"/>
    <w:tmpl w:val="9440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77F91"/>
    <w:multiLevelType w:val="hybridMultilevel"/>
    <w:tmpl w:val="4A22711A"/>
    <w:lvl w:ilvl="0" w:tplc="469AF188">
      <w:start w:val="1"/>
      <w:numFmt w:val="bullet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  <w:sz w:val="20"/>
      </w:rPr>
    </w:lvl>
    <w:lvl w:ilvl="1" w:tplc="04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</w:abstractNum>
  <w:abstractNum w:abstractNumId="9">
    <w:nsid w:val="314904CE"/>
    <w:multiLevelType w:val="hybridMultilevel"/>
    <w:tmpl w:val="DFC6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A5EDD"/>
    <w:multiLevelType w:val="hybridMultilevel"/>
    <w:tmpl w:val="43465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EF5031"/>
    <w:multiLevelType w:val="hybridMultilevel"/>
    <w:tmpl w:val="05CA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35DFD"/>
    <w:multiLevelType w:val="hybridMultilevel"/>
    <w:tmpl w:val="BD18EA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274A41"/>
    <w:multiLevelType w:val="hybridMultilevel"/>
    <w:tmpl w:val="B2AAA7C8"/>
    <w:lvl w:ilvl="0" w:tplc="364A46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94776"/>
    <w:multiLevelType w:val="hybridMultilevel"/>
    <w:tmpl w:val="EDB4C83E"/>
    <w:lvl w:ilvl="0" w:tplc="9536DD90">
      <w:start w:val="1"/>
      <w:numFmt w:val="bullet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3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8" w:hanging="360"/>
      </w:pPr>
      <w:rPr>
        <w:rFonts w:ascii="Wingdings" w:hAnsi="Wingdings" w:hint="default"/>
      </w:rPr>
    </w:lvl>
  </w:abstractNum>
  <w:abstractNum w:abstractNumId="15">
    <w:nsid w:val="54D71030"/>
    <w:multiLevelType w:val="hybridMultilevel"/>
    <w:tmpl w:val="6DD2A5AA"/>
    <w:lvl w:ilvl="0" w:tplc="07441624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AB46EB2"/>
    <w:multiLevelType w:val="hybridMultilevel"/>
    <w:tmpl w:val="4094DD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104D78"/>
    <w:multiLevelType w:val="hybridMultilevel"/>
    <w:tmpl w:val="7EDA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C9047B"/>
    <w:multiLevelType w:val="hybridMultilevel"/>
    <w:tmpl w:val="1FC29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B854CF"/>
    <w:multiLevelType w:val="hybridMultilevel"/>
    <w:tmpl w:val="93EE9A62"/>
    <w:lvl w:ilvl="0" w:tplc="80325F8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CF5936"/>
    <w:multiLevelType w:val="hybridMultilevel"/>
    <w:tmpl w:val="E8D24B5E"/>
    <w:lvl w:ilvl="0" w:tplc="94D09750">
      <w:start w:val="1"/>
      <w:numFmt w:val="bullet"/>
      <w:lvlText w:val=""/>
      <w:lvlJc w:val="left"/>
      <w:pPr>
        <w:tabs>
          <w:tab w:val="num" w:pos="588"/>
        </w:tabs>
        <w:ind w:left="588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13BD1"/>
    <w:multiLevelType w:val="hybridMultilevel"/>
    <w:tmpl w:val="777E7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FE1BAD"/>
    <w:multiLevelType w:val="hybridMultilevel"/>
    <w:tmpl w:val="E31C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93AA3"/>
    <w:multiLevelType w:val="hybridMultilevel"/>
    <w:tmpl w:val="79CA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035E6"/>
    <w:multiLevelType w:val="hybridMultilevel"/>
    <w:tmpl w:val="C33ECDA2"/>
    <w:lvl w:ilvl="0" w:tplc="545CBCF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5120AE4"/>
    <w:multiLevelType w:val="hybridMultilevel"/>
    <w:tmpl w:val="13D8B65E"/>
    <w:lvl w:ilvl="0" w:tplc="A278837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1"/>
  </w:num>
  <w:num w:numId="4">
    <w:abstractNumId w:val="9"/>
  </w:num>
  <w:num w:numId="5">
    <w:abstractNumId w:val="14"/>
  </w:num>
  <w:num w:numId="6">
    <w:abstractNumId w:val="8"/>
  </w:num>
  <w:num w:numId="7">
    <w:abstractNumId w:val="13"/>
  </w:num>
  <w:num w:numId="8">
    <w:abstractNumId w:val="25"/>
  </w:num>
  <w:num w:numId="9">
    <w:abstractNumId w:val="19"/>
  </w:num>
  <w:num w:numId="10">
    <w:abstractNumId w:val="10"/>
  </w:num>
  <w:num w:numId="11">
    <w:abstractNumId w:val="0"/>
  </w:num>
  <w:num w:numId="12">
    <w:abstractNumId w:val="2"/>
  </w:num>
  <w:num w:numId="13">
    <w:abstractNumId w:val="15"/>
  </w:num>
  <w:num w:numId="14">
    <w:abstractNumId w:val="5"/>
  </w:num>
  <w:num w:numId="15">
    <w:abstractNumId w:val="22"/>
  </w:num>
  <w:num w:numId="16">
    <w:abstractNumId w:val="7"/>
  </w:num>
  <w:num w:numId="17">
    <w:abstractNumId w:val="12"/>
  </w:num>
  <w:num w:numId="18">
    <w:abstractNumId w:val="24"/>
  </w:num>
  <w:num w:numId="19">
    <w:abstractNumId w:val="17"/>
  </w:num>
  <w:num w:numId="20">
    <w:abstractNumId w:val="18"/>
  </w:num>
  <w:num w:numId="21">
    <w:abstractNumId w:val="20"/>
  </w:num>
  <w:num w:numId="22">
    <w:abstractNumId w:val="16"/>
  </w:num>
  <w:num w:numId="23">
    <w:abstractNumId w:val="21"/>
  </w:num>
  <w:num w:numId="24">
    <w:abstractNumId w:val="3"/>
  </w:num>
  <w:num w:numId="25">
    <w:abstractNumId w:val="4"/>
  </w:num>
  <w:num w:numId="26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gutterAtTop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35"/>
    <w:rsid w:val="000042C9"/>
    <w:rsid w:val="00004581"/>
    <w:rsid w:val="00004ECF"/>
    <w:rsid w:val="00007C6E"/>
    <w:rsid w:val="00010A63"/>
    <w:rsid w:val="00011639"/>
    <w:rsid w:val="000142FF"/>
    <w:rsid w:val="00015137"/>
    <w:rsid w:val="000203AA"/>
    <w:rsid w:val="0002605A"/>
    <w:rsid w:val="000266E0"/>
    <w:rsid w:val="00041CF1"/>
    <w:rsid w:val="00041D2B"/>
    <w:rsid w:val="000505B9"/>
    <w:rsid w:val="000639A8"/>
    <w:rsid w:val="000639FF"/>
    <w:rsid w:val="00071F7B"/>
    <w:rsid w:val="000737E2"/>
    <w:rsid w:val="00074656"/>
    <w:rsid w:val="00081F58"/>
    <w:rsid w:val="00083C6E"/>
    <w:rsid w:val="000873B7"/>
    <w:rsid w:val="00094EDC"/>
    <w:rsid w:val="0009584A"/>
    <w:rsid w:val="00095E63"/>
    <w:rsid w:val="00097BA1"/>
    <w:rsid w:val="000A1DD9"/>
    <w:rsid w:val="000A24D3"/>
    <w:rsid w:val="000A3C72"/>
    <w:rsid w:val="000A47A6"/>
    <w:rsid w:val="000A4C69"/>
    <w:rsid w:val="000A4E11"/>
    <w:rsid w:val="000B0BE6"/>
    <w:rsid w:val="000B1F09"/>
    <w:rsid w:val="000B23A7"/>
    <w:rsid w:val="000B640A"/>
    <w:rsid w:val="000C0B78"/>
    <w:rsid w:val="000C0D19"/>
    <w:rsid w:val="000C57CC"/>
    <w:rsid w:val="000D0B77"/>
    <w:rsid w:val="000D597A"/>
    <w:rsid w:val="000E708A"/>
    <w:rsid w:val="00104E72"/>
    <w:rsid w:val="00112203"/>
    <w:rsid w:val="00115BBF"/>
    <w:rsid w:val="00120BE3"/>
    <w:rsid w:val="0012440F"/>
    <w:rsid w:val="00126B4B"/>
    <w:rsid w:val="001337FC"/>
    <w:rsid w:val="00135C22"/>
    <w:rsid w:val="0014020D"/>
    <w:rsid w:val="00145AD1"/>
    <w:rsid w:val="00147C14"/>
    <w:rsid w:val="00150D72"/>
    <w:rsid w:val="00156C62"/>
    <w:rsid w:val="00160275"/>
    <w:rsid w:val="001605DD"/>
    <w:rsid w:val="00162015"/>
    <w:rsid w:val="00176AB3"/>
    <w:rsid w:val="00186772"/>
    <w:rsid w:val="001A3E8C"/>
    <w:rsid w:val="001B4F20"/>
    <w:rsid w:val="001C6873"/>
    <w:rsid w:val="001D20E9"/>
    <w:rsid w:val="001E1738"/>
    <w:rsid w:val="001F0922"/>
    <w:rsid w:val="001F58D1"/>
    <w:rsid w:val="001F79E8"/>
    <w:rsid w:val="001F7CC4"/>
    <w:rsid w:val="0020002A"/>
    <w:rsid w:val="00215696"/>
    <w:rsid w:val="00223793"/>
    <w:rsid w:val="00223BF2"/>
    <w:rsid w:val="0022496E"/>
    <w:rsid w:val="00236E3D"/>
    <w:rsid w:val="002401CE"/>
    <w:rsid w:val="002428E5"/>
    <w:rsid w:val="002428F3"/>
    <w:rsid w:val="002535EF"/>
    <w:rsid w:val="00261133"/>
    <w:rsid w:val="002642EC"/>
    <w:rsid w:val="00272760"/>
    <w:rsid w:val="00273CF0"/>
    <w:rsid w:val="00287DA7"/>
    <w:rsid w:val="00293E37"/>
    <w:rsid w:val="002A1581"/>
    <w:rsid w:val="002A454A"/>
    <w:rsid w:val="002B01FC"/>
    <w:rsid w:val="002B0E10"/>
    <w:rsid w:val="002B1D3B"/>
    <w:rsid w:val="002B77A1"/>
    <w:rsid w:val="002C3C6D"/>
    <w:rsid w:val="002D4815"/>
    <w:rsid w:val="002E3A66"/>
    <w:rsid w:val="002F176B"/>
    <w:rsid w:val="00300882"/>
    <w:rsid w:val="003054DA"/>
    <w:rsid w:val="00315025"/>
    <w:rsid w:val="003328CF"/>
    <w:rsid w:val="00334375"/>
    <w:rsid w:val="00350D3D"/>
    <w:rsid w:val="00363158"/>
    <w:rsid w:val="00371856"/>
    <w:rsid w:val="0037792B"/>
    <w:rsid w:val="0038111C"/>
    <w:rsid w:val="00384785"/>
    <w:rsid w:val="00385870"/>
    <w:rsid w:val="00385C76"/>
    <w:rsid w:val="00392D49"/>
    <w:rsid w:val="00395B1F"/>
    <w:rsid w:val="003A5929"/>
    <w:rsid w:val="003A597F"/>
    <w:rsid w:val="003A70BA"/>
    <w:rsid w:val="003B0FB8"/>
    <w:rsid w:val="003B1B46"/>
    <w:rsid w:val="003B7207"/>
    <w:rsid w:val="003C1B09"/>
    <w:rsid w:val="003C6525"/>
    <w:rsid w:val="003C67CA"/>
    <w:rsid w:val="003D28A6"/>
    <w:rsid w:val="003D7328"/>
    <w:rsid w:val="003D7803"/>
    <w:rsid w:val="003E3043"/>
    <w:rsid w:val="003E4A60"/>
    <w:rsid w:val="003E6942"/>
    <w:rsid w:val="003F31CD"/>
    <w:rsid w:val="00401255"/>
    <w:rsid w:val="0040417A"/>
    <w:rsid w:val="0041205B"/>
    <w:rsid w:val="0041441C"/>
    <w:rsid w:val="00414BE0"/>
    <w:rsid w:val="00422ADD"/>
    <w:rsid w:val="00427E93"/>
    <w:rsid w:val="004452C8"/>
    <w:rsid w:val="004455B4"/>
    <w:rsid w:val="0045052F"/>
    <w:rsid w:val="00452170"/>
    <w:rsid w:val="004547F4"/>
    <w:rsid w:val="0045670C"/>
    <w:rsid w:val="00465C19"/>
    <w:rsid w:val="004942A5"/>
    <w:rsid w:val="00495002"/>
    <w:rsid w:val="004C1511"/>
    <w:rsid w:val="004C248D"/>
    <w:rsid w:val="004C5B7C"/>
    <w:rsid w:val="004C6C50"/>
    <w:rsid w:val="004D121C"/>
    <w:rsid w:val="004D167A"/>
    <w:rsid w:val="004D5C07"/>
    <w:rsid w:val="004D734B"/>
    <w:rsid w:val="004E0718"/>
    <w:rsid w:val="004F22CD"/>
    <w:rsid w:val="00501303"/>
    <w:rsid w:val="00501B9C"/>
    <w:rsid w:val="00510B0D"/>
    <w:rsid w:val="005121FC"/>
    <w:rsid w:val="00513864"/>
    <w:rsid w:val="00514034"/>
    <w:rsid w:val="005166A1"/>
    <w:rsid w:val="00517687"/>
    <w:rsid w:val="00520AB0"/>
    <w:rsid w:val="00525211"/>
    <w:rsid w:val="00527FE3"/>
    <w:rsid w:val="00533094"/>
    <w:rsid w:val="00540DBF"/>
    <w:rsid w:val="0054590F"/>
    <w:rsid w:val="00545FAC"/>
    <w:rsid w:val="00553F97"/>
    <w:rsid w:val="0056653D"/>
    <w:rsid w:val="005667E7"/>
    <w:rsid w:val="00567750"/>
    <w:rsid w:val="00570A8B"/>
    <w:rsid w:val="00573C8F"/>
    <w:rsid w:val="00574AFA"/>
    <w:rsid w:val="00577CA6"/>
    <w:rsid w:val="005807CE"/>
    <w:rsid w:val="00590788"/>
    <w:rsid w:val="00592833"/>
    <w:rsid w:val="005A11D9"/>
    <w:rsid w:val="005B3064"/>
    <w:rsid w:val="005B3CA8"/>
    <w:rsid w:val="005B669E"/>
    <w:rsid w:val="005C03F4"/>
    <w:rsid w:val="005C0AFF"/>
    <w:rsid w:val="005C0D6E"/>
    <w:rsid w:val="005C4F7A"/>
    <w:rsid w:val="005C5332"/>
    <w:rsid w:val="005C6BD0"/>
    <w:rsid w:val="005C7530"/>
    <w:rsid w:val="005D1986"/>
    <w:rsid w:val="005E22F6"/>
    <w:rsid w:val="005E28CC"/>
    <w:rsid w:val="005E5FC7"/>
    <w:rsid w:val="005F4990"/>
    <w:rsid w:val="00600A2F"/>
    <w:rsid w:val="00612166"/>
    <w:rsid w:val="00613E0F"/>
    <w:rsid w:val="0062302B"/>
    <w:rsid w:val="00633E76"/>
    <w:rsid w:val="00647948"/>
    <w:rsid w:val="00647D95"/>
    <w:rsid w:val="00655406"/>
    <w:rsid w:val="00655633"/>
    <w:rsid w:val="00662C2E"/>
    <w:rsid w:val="00664716"/>
    <w:rsid w:val="00666A8C"/>
    <w:rsid w:val="006722DE"/>
    <w:rsid w:val="00677A9C"/>
    <w:rsid w:val="0068222F"/>
    <w:rsid w:val="0068453F"/>
    <w:rsid w:val="00695184"/>
    <w:rsid w:val="006972FF"/>
    <w:rsid w:val="006A4CF5"/>
    <w:rsid w:val="006B0783"/>
    <w:rsid w:val="006B5DA4"/>
    <w:rsid w:val="006B6EBC"/>
    <w:rsid w:val="006C31A3"/>
    <w:rsid w:val="006C39AA"/>
    <w:rsid w:val="006D4993"/>
    <w:rsid w:val="006E0DD0"/>
    <w:rsid w:val="006E4411"/>
    <w:rsid w:val="0071296B"/>
    <w:rsid w:val="007207AD"/>
    <w:rsid w:val="0072307C"/>
    <w:rsid w:val="007238C0"/>
    <w:rsid w:val="00725856"/>
    <w:rsid w:val="00730472"/>
    <w:rsid w:val="00730C46"/>
    <w:rsid w:val="0073619A"/>
    <w:rsid w:val="00744726"/>
    <w:rsid w:val="00754583"/>
    <w:rsid w:val="00761C9A"/>
    <w:rsid w:val="00776832"/>
    <w:rsid w:val="00777020"/>
    <w:rsid w:val="0078677D"/>
    <w:rsid w:val="00790523"/>
    <w:rsid w:val="00794381"/>
    <w:rsid w:val="00795B51"/>
    <w:rsid w:val="007A073B"/>
    <w:rsid w:val="007A7CD5"/>
    <w:rsid w:val="007B4161"/>
    <w:rsid w:val="007B50AB"/>
    <w:rsid w:val="007B5163"/>
    <w:rsid w:val="007B6A9A"/>
    <w:rsid w:val="007C0255"/>
    <w:rsid w:val="007C1CD1"/>
    <w:rsid w:val="007C67B5"/>
    <w:rsid w:val="007C7A9F"/>
    <w:rsid w:val="007D0180"/>
    <w:rsid w:val="007D3F5F"/>
    <w:rsid w:val="007D59E9"/>
    <w:rsid w:val="007E095D"/>
    <w:rsid w:val="007E7C24"/>
    <w:rsid w:val="00811F5D"/>
    <w:rsid w:val="00812B1A"/>
    <w:rsid w:val="00814EFB"/>
    <w:rsid w:val="0082239B"/>
    <w:rsid w:val="00823716"/>
    <w:rsid w:val="0084113B"/>
    <w:rsid w:val="008443B6"/>
    <w:rsid w:val="008508D0"/>
    <w:rsid w:val="008523EA"/>
    <w:rsid w:val="0085418A"/>
    <w:rsid w:val="008631F1"/>
    <w:rsid w:val="00863780"/>
    <w:rsid w:val="008762FE"/>
    <w:rsid w:val="008763B4"/>
    <w:rsid w:val="008831E9"/>
    <w:rsid w:val="0089406B"/>
    <w:rsid w:val="00897C0A"/>
    <w:rsid w:val="008A1E7E"/>
    <w:rsid w:val="008B33C8"/>
    <w:rsid w:val="008C0132"/>
    <w:rsid w:val="008D3832"/>
    <w:rsid w:val="008D485C"/>
    <w:rsid w:val="008D5E65"/>
    <w:rsid w:val="008E66CE"/>
    <w:rsid w:val="008F48A3"/>
    <w:rsid w:val="008F4C52"/>
    <w:rsid w:val="008F5B1D"/>
    <w:rsid w:val="00900304"/>
    <w:rsid w:val="009053AF"/>
    <w:rsid w:val="00907CF8"/>
    <w:rsid w:val="00924431"/>
    <w:rsid w:val="0092451D"/>
    <w:rsid w:val="0092512B"/>
    <w:rsid w:val="00935710"/>
    <w:rsid w:val="00935F7A"/>
    <w:rsid w:val="00940AD8"/>
    <w:rsid w:val="00943ECA"/>
    <w:rsid w:val="0095320F"/>
    <w:rsid w:val="00953AF3"/>
    <w:rsid w:val="00960147"/>
    <w:rsid w:val="009604C5"/>
    <w:rsid w:val="00960BE0"/>
    <w:rsid w:val="00962F2D"/>
    <w:rsid w:val="0096625D"/>
    <w:rsid w:val="009742C4"/>
    <w:rsid w:val="00974D7E"/>
    <w:rsid w:val="009772E2"/>
    <w:rsid w:val="0097774F"/>
    <w:rsid w:val="009778AB"/>
    <w:rsid w:val="00992161"/>
    <w:rsid w:val="009969C3"/>
    <w:rsid w:val="00996EDC"/>
    <w:rsid w:val="009A0960"/>
    <w:rsid w:val="009A3186"/>
    <w:rsid w:val="009A357D"/>
    <w:rsid w:val="009B02FB"/>
    <w:rsid w:val="009C4436"/>
    <w:rsid w:val="009C5229"/>
    <w:rsid w:val="009C6239"/>
    <w:rsid w:val="009D0D51"/>
    <w:rsid w:val="009D26C1"/>
    <w:rsid w:val="009E406B"/>
    <w:rsid w:val="009E695D"/>
    <w:rsid w:val="009F1D11"/>
    <w:rsid w:val="00A02BA2"/>
    <w:rsid w:val="00A03C68"/>
    <w:rsid w:val="00A045F9"/>
    <w:rsid w:val="00A1206A"/>
    <w:rsid w:val="00A20FE5"/>
    <w:rsid w:val="00A27F61"/>
    <w:rsid w:val="00A33931"/>
    <w:rsid w:val="00A36964"/>
    <w:rsid w:val="00A42C09"/>
    <w:rsid w:val="00A43076"/>
    <w:rsid w:val="00A4379C"/>
    <w:rsid w:val="00A542F0"/>
    <w:rsid w:val="00A852B4"/>
    <w:rsid w:val="00A864F7"/>
    <w:rsid w:val="00A91FB1"/>
    <w:rsid w:val="00A96C32"/>
    <w:rsid w:val="00AA1C93"/>
    <w:rsid w:val="00AA753E"/>
    <w:rsid w:val="00AB3145"/>
    <w:rsid w:val="00AB3437"/>
    <w:rsid w:val="00AB7258"/>
    <w:rsid w:val="00AC3E88"/>
    <w:rsid w:val="00AC46F2"/>
    <w:rsid w:val="00AD183A"/>
    <w:rsid w:val="00AD1F44"/>
    <w:rsid w:val="00AE5ED3"/>
    <w:rsid w:val="00AE7B56"/>
    <w:rsid w:val="00B02096"/>
    <w:rsid w:val="00B02EF8"/>
    <w:rsid w:val="00B10508"/>
    <w:rsid w:val="00B12288"/>
    <w:rsid w:val="00B212EF"/>
    <w:rsid w:val="00B50718"/>
    <w:rsid w:val="00B56C1D"/>
    <w:rsid w:val="00B60D81"/>
    <w:rsid w:val="00B6512F"/>
    <w:rsid w:val="00B651D4"/>
    <w:rsid w:val="00B66EF9"/>
    <w:rsid w:val="00B70C0C"/>
    <w:rsid w:val="00B71D0E"/>
    <w:rsid w:val="00B74CB2"/>
    <w:rsid w:val="00B7568F"/>
    <w:rsid w:val="00B772A9"/>
    <w:rsid w:val="00B80721"/>
    <w:rsid w:val="00B84768"/>
    <w:rsid w:val="00B92F14"/>
    <w:rsid w:val="00B955D0"/>
    <w:rsid w:val="00B97B45"/>
    <w:rsid w:val="00BA24CC"/>
    <w:rsid w:val="00BA5C84"/>
    <w:rsid w:val="00BA7469"/>
    <w:rsid w:val="00BB117D"/>
    <w:rsid w:val="00BB43F1"/>
    <w:rsid w:val="00BC0A0C"/>
    <w:rsid w:val="00BC5DD6"/>
    <w:rsid w:val="00BD3368"/>
    <w:rsid w:val="00BE1D82"/>
    <w:rsid w:val="00BF1E20"/>
    <w:rsid w:val="00BF30E5"/>
    <w:rsid w:val="00BF51D3"/>
    <w:rsid w:val="00BF5B6C"/>
    <w:rsid w:val="00C107A8"/>
    <w:rsid w:val="00C2119F"/>
    <w:rsid w:val="00C231ED"/>
    <w:rsid w:val="00C24A9A"/>
    <w:rsid w:val="00C36339"/>
    <w:rsid w:val="00C42FD6"/>
    <w:rsid w:val="00C50489"/>
    <w:rsid w:val="00C55481"/>
    <w:rsid w:val="00C60AE2"/>
    <w:rsid w:val="00C61432"/>
    <w:rsid w:val="00C6208F"/>
    <w:rsid w:val="00C7134F"/>
    <w:rsid w:val="00C81A36"/>
    <w:rsid w:val="00C87306"/>
    <w:rsid w:val="00C90379"/>
    <w:rsid w:val="00CA149E"/>
    <w:rsid w:val="00CB1A07"/>
    <w:rsid w:val="00CC1064"/>
    <w:rsid w:val="00CC43AD"/>
    <w:rsid w:val="00CD0007"/>
    <w:rsid w:val="00CD41B9"/>
    <w:rsid w:val="00CD61FC"/>
    <w:rsid w:val="00CD642C"/>
    <w:rsid w:val="00CE2FA7"/>
    <w:rsid w:val="00CF017C"/>
    <w:rsid w:val="00CF2745"/>
    <w:rsid w:val="00CF3F7B"/>
    <w:rsid w:val="00D11719"/>
    <w:rsid w:val="00D14308"/>
    <w:rsid w:val="00D31892"/>
    <w:rsid w:val="00D32EA9"/>
    <w:rsid w:val="00D40DCD"/>
    <w:rsid w:val="00D40EAE"/>
    <w:rsid w:val="00D41929"/>
    <w:rsid w:val="00D476E5"/>
    <w:rsid w:val="00D47700"/>
    <w:rsid w:val="00D60CBB"/>
    <w:rsid w:val="00D75467"/>
    <w:rsid w:val="00D75A64"/>
    <w:rsid w:val="00D92910"/>
    <w:rsid w:val="00D945D9"/>
    <w:rsid w:val="00D960B6"/>
    <w:rsid w:val="00DA5D36"/>
    <w:rsid w:val="00DA6E3B"/>
    <w:rsid w:val="00DF0827"/>
    <w:rsid w:val="00DF2BCF"/>
    <w:rsid w:val="00E01073"/>
    <w:rsid w:val="00E10014"/>
    <w:rsid w:val="00E105D4"/>
    <w:rsid w:val="00E14DD7"/>
    <w:rsid w:val="00E20B6A"/>
    <w:rsid w:val="00E30C42"/>
    <w:rsid w:val="00E431CB"/>
    <w:rsid w:val="00E46B56"/>
    <w:rsid w:val="00E558A8"/>
    <w:rsid w:val="00E603F4"/>
    <w:rsid w:val="00E61B3F"/>
    <w:rsid w:val="00E61BCC"/>
    <w:rsid w:val="00E633A5"/>
    <w:rsid w:val="00E64573"/>
    <w:rsid w:val="00E664DD"/>
    <w:rsid w:val="00E665E4"/>
    <w:rsid w:val="00E66DC2"/>
    <w:rsid w:val="00E8225C"/>
    <w:rsid w:val="00E84D3D"/>
    <w:rsid w:val="00EC1B84"/>
    <w:rsid w:val="00EC449E"/>
    <w:rsid w:val="00EC4A1C"/>
    <w:rsid w:val="00ED0F7A"/>
    <w:rsid w:val="00ED153E"/>
    <w:rsid w:val="00ED49F8"/>
    <w:rsid w:val="00ED6AA9"/>
    <w:rsid w:val="00EF1A35"/>
    <w:rsid w:val="00F02028"/>
    <w:rsid w:val="00F073C0"/>
    <w:rsid w:val="00F07ED0"/>
    <w:rsid w:val="00F11B03"/>
    <w:rsid w:val="00F13DA0"/>
    <w:rsid w:val="00F20BBF"/>
    <w:rsid w:val="00F242AB"/>
    <w:rsid w:val="00F356A7"/>
    <w:rsid w:val="00F44340"/>
    <w:rsid w:val="00F4564F"/>
    <w:rsid w:val="00F50067"/>
    <w:rsid w:val="00F50A62"/>
    <w:rsid w:val="00F5797E"/>
    <w:rsid w:val="00F6125B"/>
    <w:rsid w:val="00F63AEC"/>
    <w:rsid w:val="00F73E8D"/>
    <w:rsid w:val="00F74DB7"/>
    <w:rsid w:val="00F87525"/>
    <w:rsid w:val="00F87B94"/>
    <w:rsid w:val="00F934B9"/>
    <w:rsid w:val="00F9567B"/>
    <w:rsid w:val="00F96760"/>
    <w:rsid w:val="00FB01A3"/>
    <w:rsid w:val="00FB29FD"/>
    <w:rsid w:val="00FB372F"/>
    <w:rsid w:val="00FB3DFE"/>
    <w:rsid w:val="00FB753B"/>
    <w:rsid w:val="00FC217A"/>
    <w:rsid w:val="00FC250F"/>
    <w:rsid w:val="00FC2912"/>
    <w:rsid w:val="00FC6C98"/>
    <w:rsid w:val="00FD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2B9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073"/>
    <w:rPr>
      <w:sz w:val="24"/>
      <w:szCs w:val="24"/>
    </w:rPr>
  </w:style>
  <w:style w:type="paragraph" w:styleId="Heading1">
    <w:name w:val="heading 1"/>
    <w:basedOn w:val="Normal"/>
    <w:next w:val="Normal"/>
    <w:qFormat/>
    <w:rsid w:val="00E01073"/>
    <w:pPr>
      <w:keepNext/>
      <w:jc w:val="center"/>
      <w:outlineLvl w:val="0"/>
    </w:pPr>
    <w:rPr>
      <w:u w:val="single"/>
      <w:lang w:val="tr-TR"/>
    </w:rPr>
  </w:style>
  <w:style w:type="paragraph" w:styleId="Heading2">
    <w:name w:val="heading 2"/>
    <w:basedOn w:val="Normal"/>
    <w:next w:val="Normal"/>
    <w:qFormat/>
    <w:rsid w:val="00E01073"/>
    <w:pPr>
      <w:keepNext/>
      <w:outlineLvl w:val="1"/>
    </w:pPr>
    <w:rPr>
      <w:b/>
      <w:bCs/>
      <w:lang w:val="tr-TR"/>
    </w:rPr>
  </w:style>
  <w:style w:type="paragraph" w:styleId="Heading3">
    <w:name w:val="heading 3"/>
    <w:basedOn w:val="Normal"/>
    <w:next w:val="Normal"/>
    <w:link w:val="Heading3Char"/>
    <w:qFormat/>
    <w:rsid w:val="00E01073"/>
    <w:pPr>
      <w:keepNext/>
      <w:outlineLvl w:val="2"/>
    </w:pPr>
    <w:rPr>
      <w:b/>
      <w:bCs/>
      <w:sz w:val="22"/>
      <w:lang w:val="tr-TR"/>
    </w:rPr>
  </w:style>
  <w:style w:type="paragraph" w:styleId="Heading4">
    <w:name w:val="heading 4"/>
    <w:basedOn w:val="Normal"/>
    <w:next w:val="Normal"/>
    <w:qFormat/>
    <w:rsid w:val="00E01073"/>
    <w:pPr>
      <w:keepNext/>
      <w:jc w:val="center"/>
      <w:outlineLvl w:val="3"/>
    </w:pPr>
    <w:rPr>
      <w:b/>
      <w:sz w:val="20"/>
    </w:rPr>
  </w:style>
  <w:style w:type="paragraph" w:styleId="Heading8">
    <w:name w:val="heading 8"/>
    <w:basedOn w:val="Normal"/>
    <w:next w:val="Normal"/>
    <w:qFormat/>
    <w:rsid w:val="00E01073"/>
    <w:pPr>
      <w:keepNext/>
      <w:ind w:left="2160" w:firstLine="720"/>
      <w:outlineLvl w:val="7"/>
    </w:pPr>
    <w:rPr>
      <w:rFonts w:ascii="Arial" w:hAnsi="Arial"/>
      <w:b/>
      <w:i/>
      <w:sz w:val="20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E01073"/>
    <w:rPr>
      <w:lang w:val="tr-TR"/>
    </w:rPr>
  </w:style>
  <w:style w:type="character" w:customStyle="1" w:styleId="Job">
    <w:name w:val="Job"/>
    <w:rsid w:val="00E01073"/>
    <w:rPr>
      <w:i/>
    </w:rPr>
  </w:style>
  <w:style w:type="paragraph" w:styleId="BodyTextIndent">
    <w:name w:val="Body Text Indent"/>
    <w:basedOn w:val="Normal"/>
    <w:rsid w:val="00E01073"/>
    <w:pPr>
      <w:ind w:left="360"/>
      <w:jc w:val="both"/>
    </w:pPr>
    <w:rPr>
      <w:lang w:val="en-GB"/>
    </w:rPr>
  </w:style>
  <w:style w:type="paragraph" w:styleId="BodyText">
    <w:name w:val="Body Text"/>
    <w:basedOn w:val="Normal"/>
    <w:rsid w:val="00E01073"/>
    <w:pPr>
      <w:jc w:val="both"/>
    </w:pPr>
    <w:rPr>
      <w:sz w:val="22"/>
      <w:lang w:val="en-GB"/>
    </w:rPr>
  </w:style>
  <w:style w:type="character" w:styleId="Hyperlink">
    <w:name w:val="Hyperlink"/>
    <w:basedOn w:val="DefaultParagraphFont"/>
    <w:rsid w:val="00E01073"/>
    <w:rPr>
      <w:color w:val="0000FF"/>
      <w:u w:val="single"/>
    </w:rPr>
  </w:style>
  <w:style w:type="paragraph" w:styleId="Footer">
    <w:name w:val="footer"/>
    <w:basedOn w:val="Normal"/>
    <w:rsid w:val="006B078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B0783"/>
  </w:style>
  <w:style w:type="paragraph" w:styleId="Header">
    <w:name w:val="header"/>
    <w:basedOn w:val="Normal"/>
    <w:rsid w:val="006B0783"/>
    <w:pPr>
      <w:tabs>
        <w:tab w:val="center" w:pos="4536"/>
        <w:tab w:val="right" w:pos="9072"/>
      </w:tabs>
    </w:pPr>
  </w:style>
  <w:style w:type="character" w:styleId="FollowedHyperlink">
    <w:name w:val="FollowedHyperlink"/>
    <w:basedOn w:val="DefaultParagraphFont"/>
    <w:rsid w:val="00B56C1D"/>
    <w:rPr>
      <w:color w:val="800080"/>
      <w:u w:val="single"/>
    </w:rPr>
  </w:style>
  <w:style w:type="table" w:styleId="TableGrid">
    <w:name w:val="Table Grid"/>
    <w:basedOn w:val="TableNormal"/>
    <w:rsid w:val="003B1B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A4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47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D960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960B6"/>
    <w:rPr>
      <w:rFonts w:ascii="Tahoma" w:hAnsi="Tahoma" w:cs="Tahoma"/>
      <w:sz w:val="16"/>
      <w:szCs w:val="16"/>
    </w:rPr>
  </w:style>
  <w:style w:type="paragraph" w:customStyle="1" w:styleId="Eaoaeaa">
    <w:name w:val="Eaoae?aa"/>
    <w:basedOn w:val="Normal"/>
    <w:uiPriority w:val="99"/>
    <w:rsid w:val="00592833"/>
    <w:pPr>
      <w:widowControl w:val="0"/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762FE"/>
    <w:pPr>
      <w:ind w:left="720"/>
      <w:contextualSpacing/>
    </w:pPr>
  </w:style>
  <w:style w:type="character" w:styleId="HTMLCite">
    <w:name w:val="HTML Cite"/>
    <w:basedOn w:val="DefaultParagraphFont"/>
    <w:uiPriority w:val="99"/>
    <w:unhideWhenUsed/>
    <w:rsid w:val="00ED6AA9"/>
    <w:rPr>
      <w:i/>
      <w:iCs/>
    </w:rPr>
  </w:style>
  <w:style w:type="paragraph" w:styleId="FootnoteText">
    <w:name w:val="footnote text"/>
    <w:basedOn w:val="Normal"/>
    <w:link w:val="FootnoteTextChar"/>
    <w:rsid w:val="003718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71856"/>
  </w:style>
  <w:style w:type="character" w:styleId="FootnoteReference">
    <w:name w:val="footnote reference"/>
    <w:basedOn w:val="DefaultParagraphFont"/>
    <w:rsid w:val="00371856"/>
    <w:rPr>
      <w:vertAlign w:val="superscript"/>
    </w:rPr>
  </w:style>
  <w:style w:type="character" w:customStyle="1" w:styleId="ldacoc">
    <w:name w:val="ldacoc"/>
    <w:basedOn w:val="DefaultParagraphFont"/>
    <w:rsid w:val="0078677D"/>
  </w:style>
  <w:style w:type="character" w:customStyle="1" w:styleId="hccdpe">
    <w:name w:val="hccdpe"/>
    <w:basedOn w:val="DefaultParagraphFont"/>
    <w:rsid w:val="001F0922"/>
  </w:style>
  <w:style w:type="character" w:styleId="Strong">
    <w:name w:val="Strong"/>
    <w:basedOn w:val="DefaultParagraphFont"/>
    <w:uiPriority w:val="22"/>
    <w:qFormat/>
    <w:rsid w:val="009F1D11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6625D"/>
    <w:rPr>
      <w:b/>
      <w:bCs/>
      <w:sz w:val="22"/>
      <w:szCs w:val="24"/>
      <w:lang w:val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1073"/>
    <w:rPr>
      <w:sz w:val="24"/>
      <w:szCs w:val="24"/>
    </w:rPr>
  </w:style>
  <w:style w:type="paragraph" w:styleId="Heading1">
    <w:name w:val="heading 1"/>
    <w:basedOn w:val="Normal"/>
    <w:next w:val="Normal"/>
    <w:qFormat/>
    <w:rsid w:val="00E01073"/>
    <w:pPr>
      <w:keepNext/>
      <w:jc w:val="center"/>
      <w:outlineLvl w:val="0"/>
    </w:pPr>
    <w:rPr>
      <w:u w:val="single"/>
      <w:lang w:val="tr-TR"/>
    </w:rPr>
  </w:style>
  <w:style w:type="paragraph" w:styleId="Heading2">
    <w:name w:val="heading 2"/>
    <w:basedOn w:val="Normal"/>
    <w:next w:val="Normal"/>
    <w:qFormat/>
    <w:rsid w:val="00E01073"/>
    <w:pPr>
      <w:keepNext/>
      <w:outlineLvl w:val="1"/>
    </w:pPr>
    <w:rPr>
      <w:b/>
      <w:bCs/>
      <w:lang w:val="tr-TR"/>
    </w:rPr>
  </w:style>
  <w:style w:type="paragraph" w:styleId="Heading3">
    <w:name w:val="heading 3"/>
    <w:basedOn w:val="Normal"/>
    <w:next w:val="Normal"/>
    <w:link w:val="Heading3Char"/>
    <w:qFormat/>
    <w:rsid w:val="00E01073"/>
    <w:pPr>
      <w:keepNext/>
      <w:outlineLvl w:val="2"/>
    </w:pPr>
    <w:rPr>
      <w:b/>
      <w:bCs/>
      <w:sz w:val="22"/>
      <w:lang w:val="tr-TR"/>
    </w:rPr>
  </w:style>
  <w:style w:type="paragraph" w:styleId="Heading4">
    <w:name w:val="heading 4"/>
    <w:basedOn w:val="Normal"/>
    <w:next w:val="Normal"/>
    <w:qFormat/>
    <w:rsid w:val="00E01073"/>
    <w:pPr>
      <w:keepNext/>
      <w:jc w:val="center"/>
      <w:outlineLvl w:val="3"/>
    </w:pPr>
    <w:rPr>
      <w:b/>
      <w:sz w:val="20"/>
    </w:rPr>
  </w:style>
  <w:style w:type="paragraph" w:styleId="Heading8">
    <w:name w:val="heading 8"/>
    <w:basedOn w:val="Normal"/>
    <w:next w:val="Normal"/>
    <w:qFormat/>
    <w:rsid w:val="00E01073"/>
    <w:pPr>
      <w:keepNext/>
      <w:ind w:left="2160" w:firstLine="720"/>
      <w:outlineLvl w:val="7"/>
    </w:pPr>
    <w:rPr>
      <w:rFonts w:ascii="Arial" w:hAnsi="Arial"/>
      <w:b/>
      <w:i/>
      <w:sz w:val="20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E01073"/>
    <w:rPr>
      <w:lang w:val="tr-TR"/>
    </w:rPr>
  </w:style>
  <w:style w:type="character" w:customStyle="1" w:styleId="Job">
    <w:name w:val="Job"/>
    <w:rsid w:val="00E01073"/>
    <w:rPr>
      <w:i/>
    </w:rPr>
  </w:style>
  <w:style w:type="paragraph" w:styleId="BodyTextIndent">
    <w:name w:val="Body Text Indent"/>
    <w:basedOn w:val="Normal"/>
    <w:rsid w:val="00E01073"/>
    <w:pPr>
      <w:ind w:left="360"/>
      <w:jc w:val="both"/>
    </w:pPr>
    <w:rPr>
      <w:lang w:val="en-GB"/>
    </w:rPr>
  </w:style>
  <w:style w:type="paragraph" w:styleId="BodyText">
    <w:name w:val="Body Text"/>
    <w:basedOn w:val="Normal"/>
    <w:rsid w:val="00E01073"/>
    <w:pPr>
      <w:jc w:val="both"/>
    </w:pPr>
    <w:rPr>
      <w:sz w:val="22"/>
      <w:lang w:val="en-GB"/>
    </w:rPr>
  </w:style>
  <w:style w:type="character" w:styleId="Hyperlink">
    <w:name w:val="Hyperlink"/>
    <w:basedOn w:val="DefaultParagraphFont"/>
    <w:rsid w:val="00E01073"/>
    <w:rPr>
      <w:color w:val="0000FF"/>
      <w:u w:val="single"/>
    </w:rPr>
  </w:style>
  <w:style w:type="paragraph" w:styleId="Footer">
    <w:name w:val="footer"/>
    <w:basedOn w:val="Normal"/>
    <w:rsid w:val="006B0783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B0783"/>
  </w:style>
  <w:style w:type="paragraph" w:styleId="Header">
    <w:name w:val="header"/>
    <w:basedOn w:val="Normal"/>
    <w:rsid w:val="006B0783"/>
    <w:pPr>
      <w:tabs>
        <w:tab w:val="center" w:pos="4536"/>
        <w:tab w:val="right" w:pos="9072"/>
      </w:tabs>
    </w:pPr>
  </w:style>
  <w:style w:type="character" w:styleId="FollowedHyperlink">
    <w:name w:val="FollowedHyperlink"/>
    <w:basedOn w:val="DefaultParagraphFont"/>
    <w:rsid w:val="00B56C1D"/>
    <w:rPr>
      <w:color w:val="800080"/>
      <w:u w:val="single"/>
    </w:rPr>
  </w:style>
  <w:style w:type="table" w:styleId="TableGrid">
    <w:name w:val="Table Grid"/>
    <w:basedOn w:val="TableNormal"/>
    <w:rsid w:val="003B1B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A47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47A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D960B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D960B6"/>
    <w:rPr>
      <w:rFonts w:ascii="Tahoma" w:hAnsi="Tahoma" w:cs="Tahoma"/>
      <w:sz w:val="16"/>
      <w:szCs w:val="16"/>
    </w:rPr>
  </w:style>
  <w:style w:type="paragraph" w:customStyle="1" w:styleId="Eaoaeaa">
    <w:name w:val="Eaoae?aa"/>
    <w:basedOn w:val="Normal"/>
    <w:uiPriority w:val="99"/>
    <w:rsid w:val="00592833"/>
    <w:pPr>
      <w:widowControl w:val="0"/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762FE"/>
    <w:pPr>
      <w:ind w:left="720"/>
      <w:contextualSpacing/>
    </w:pPr>
  </w:style>
  <w:style w:type="character" w:styleId="HTMLCite">
    <w:name w:val="HTML Cite"/>
    <w:basedOn w:val="DefaultParagraphFont"/>
    <w:uiPriority w:val="99"/>
    <w:unhideWhenUsed/>
    <w:rsid w:val="00ED6AA9"/>
    <w:rPr>
      <w:i/>
      <w:iCs/>
    </w:rPr>
  </w:style>
  <w:style w:type="paragraph" w:styleId="FootnoteText">
    <w:name w:val="footnote text"/>
    <w:basedOn w:val="Normal"/>
    <w:link w:val="FootnoteTextChar"/>
    <w:rsid w:val="003718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71856"/>
  </w:style>
  <w:style w:type="character" w:styleId="FootnoteReference">
    <w:name w:val="footnote reference"/>
    <w:basedOn w:val="DefaultParagraphFont"/>
    <w:rsid w:val="00371856"/>
    <w:rPr>
      <w:vertAlign w:val="superscript"/>
    </w:rPr>
  </w:style>
  <w:style w:type="character" w:customStyle="1" w:styleId="ldacoc">
    <w:name w:val="ldacoc"/>
    <w:basedOn w:val="DefaultParagraphFont"/>
    <w:rsid w:val="0078677D"/>
  </w:style>
  <w:style w:type="character" w:customStyle="1" w:styleId="hccdpe">
    <w:name w:val="hccdpe"/>
    <w:basedOn w:val="DefaultParagraphFont"/>
    <w:rsid w:val="001F0922"/>
  </w:style>
  <w:style w:type="character" w:styleId="Strong">
    <w:name w:val="Strong"/>
    <w:basedOn w:val="DefaultParagraphFont"/>
    <w:uiPriority w:val="22"/>
    <w:qFormat/>
    <w:rsid w:val="009F1D11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6625D"/>
    <w:rPr>
      <w:b/>
      <w:bCs/>
      <w:sz w:val="22"/>
      <w:szCs w:val="24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39E1D-2044-474F-B9CA-F759F5B9D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Format:</vt:lpstr>
    </vt:vector>
  </TitlesOfParts>
  <Company/>
  <LinksUpToDate>false</LinksUpToDate>
  <CharactersWithSpaces>3892</CharactersWithSpaces>
  <SharedDoc>false</SharedDoc>
  <HLinks>
    <vt:vector size="6" baseType="variant">
      <vt:variant>
        <vt:i4>5767256</vt:i4>
      </vt:variant>
      <vt:variant>
        <vt:i4>0</vt:i4>
      </vt:variant>
      <vt:variant>
        <vt:i4>0</vt:i4>
      </vt:variant>
      <vt:variant>
        <vt:i4>5</vt:i4>
      </vt:variant>
      <vt:variant>
        <vt:lpwstr>http://www.db4o.com/community/professionals/dVP/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Format:</dc:title>
  <dc:creator>a</dc:creator>
  <cp:lastModifiedBy>Tuna</cp:lastModifiedBy>
  <cp:revision>31</cp:revision>
  <cp:lastPrinted>2010-01-14T06:27:00Z</cp:lastPrinted>
  <dcterms:created xsi:type="dcterms:W3CDTF">2009-03-31T08:17:00Z</dcterms:created>
  <dcterms:modified xsi:type="dcterms:W3CDTF">2010-03-23T10:09:00Z</dcterms:modified>
</cp:coreProperties>
</file>